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drawing>
          <wp:inline distT="0" distB="0" distL="0" distR="0">
            <wp:extent cx="1143000" cy="1114425"/>
            <wp:effectExtent l="0" t="0" r="0" b="9525"/>
            <wp:docPr id="4" name="Picture 1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校徽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华文行楷"/>
          <w:b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1188720</wp:posOffset>
            </wp:positionV>
            <wp:extent cx="3200400" cy="10274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20"/>
          <w:szCs w:val="20"/>
        </w:rPr>
      </w:pPr>
    </w:p>
    <w:p>
      <w:pPr>
        <w:jc w:val="center"/>
        <w:rPr>
          <w:rFonts w:ascii="楷体_GB2312" w:hAnsi="宋体" w:eastAsia="楷体_GB2312"/>
          <w:b/>
          <w:spacing w:val="44"/>
          <w:sz w:val="44"/>
          <w:szCs w:val="44"/>
        </w:rPr>
      </w:pPr>
      <w:r>
        <w:rPr>
          <w:rFonts w:hint="eastAsia" w:ascii="楷体_GB2312" w:hAnsi="宋体" w:eastAsia="楷体_GB2312"/>
          <w:b/>
          <w:spacing w:val="44"/>
          <w:sz w:val="44"/>
          <w:szCs w:val="44"/>
        </w:rPr>
        <w:t>大数据读书报告</w:t>
      </w:r>
    </w:p>
    <w:p>
      <w:pPr>
        <w:jc w:val="both"/>
        <w:rPr>
          <w:rFonts w:hint="eastAsia"/>
          <w:b/>
          <w:sz w:val="32"/>
          <w:szCs w:val="32"/>
          <w:lang w:val="en-US" w:eastAsia="zh-CN"/>
        </w:rPr>
      </w:pPr>
    </w:p>
    <w:p>
      <w:pPr>
        <w:jc w:val="center"/>
        <w:rPr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  <w:lang w:val="en-US" w:eastAsia="zh-CN"/>
        </w:rPr>
        <w:t>基于KNN和利用TensorFlow框架分别对手写数字识别的实现</w:t>
      </w:r>
    </w:p>
    <w:p>
      <w:pPr>
        <w:spacing w:line="720" w:lineRule="auto"/>
        <w:ind w:firstLine="793" w:firstLineChars="395"/>
        <w:rPr>
          <w:rFonts w:ascii="宋体" w:hAnsi="宋体"/>
          <w:b/>
          <w:sz w:val="20"/>
          <w:szCs w:val="20"/>
        </w:rPr>
      </w:pPr>
    </w:p>
    <w:p>
      <w:pPr>
        <w:spacing w:line="700" w:lineRule="exact"/>
        <w:ind w:firstLine="904" w:firstLineChars="450"/>
        <w:rPr>
          <w:b/>
          <w:color w:val="000000"/>
          <w:sz w:val="20"/>
          <w:szCs w:val="20"/>
        </w:rPr>
      </w:pPr>
    </w:p>
    <w:p>
      <w:pPr>
        <w:spacing w:line="700" w:lineRule="exact"/>
        <w:ind w:firstLine="904" w:firstLineChars="450"/>
        <w:rPr>
          <w:b/>
          <w:color w:val="000000"/>
          <w:sz w:val="20"/>
          <w:szCs w:val="20"/>
        </w:rPr>
      </w:pPr>
    </w:p>
    <w:p>
      <w:pPr>
        <w:spacing w:line="700" w:lineRule="exact"/>
        <w:rPr>
          <w:b/>
          <w:color w:val="000000"/>
          <w:sz w:val="20"/>
          <w:szCs w:val="20"/>
          <w:u w:val="single"/>
        </w:rPr>
      </w:pPr>
    </w:p>
    <w:p>
      <w:pPr>
        <w:spacing w:line="700" w:lineRule="exact"/>
        <w:ind w:firstLine="1915" w:firstLineChars="596"/>
        <w:rPr>
          <w:b/>
          <w:color w:val="000000"/>
          <w:sz w:val="32"/>
          <w:szCs w:val="32"/>
          <w:u w:val="single"/>
        </w:rPr>
      </w:pPr>
      <w:r>
        <w:rPr>
          <w:rFonts w:hint="eastAsia"/>
          <w:b/>
          <w:color w:val="000000"/>
          <w:sz w:val="32"/>
          <w:szCs w:val="32"/>
        </w:rPr>
        <w:t xml:space="preserve">姓    名 </w:t>
      </w:r>
      <w:r>
        <w:rPr>
          <w:b/>
          <w:color w:val="000000"/>
          <w:sz w:val="32"/>
          <w:szCs w:val="32"/>
          <w:u w:val="single"/>
        </w:rPr>
        <w:tab/>
      </w:r>
      <w:r>
        <w:rPr>
          <w:b/>
          <w:color w:val="000000"/>
          <w:sz w:val="32"/>
          <w:szCs w:val="32"/>
          <w:u w:val="single"/>
        </w:rPr>
        <w:t xml:space="preserve">  </w:t>
      </w:r>
      <w:r>
        <w:rPr>
          <w:rFonts w:hint="eastAsia"/>
          <w:b/>
          <w:color w:val="000000"/>
          <w:sz w:val="32"/>
          <w:szCs w:val="32"/>
          <w:u w:val="single"/>
          <w:lang w:val="en-US" w:eastAsia="zh-CN"/>
        </w:rPr>
        <w:t xml:space="preserve">   罗衍潮</w:t>
      </w:r>
      <w:r>
        <w:rPr>
          <w:b/>
          <w:color w:val="000000"/>
          <w:sz w:val="32"/>
          <w:szCs w:val="32"/>
          <w:u w:val="single"/>
        </w:rPr>
        <w:t xml:space="preserve">        </w:t>
      </w:r>
    </w:p>
    <w:p>
      <w:pPr>
        <w:spacing w:line="700" w:lineRule="exact"/>
        <w:ind w:firstLine="1915" w:firstLineChars="596"/>
        <w:rPr>
          <w:b/>
          <w:color w:val="000000"/>
          <w:sz w:val="32"/>
          <w:szCs w:val="32"/>
          <w:u w:val="single"/>
        </w:rPr>
      </w:pPr>
      <w:r>
        <w:rPr>
          <w:rFonts w:hint="eastAsia"/>
          <w:b/>
          <w:color w:val="000000"/>
          <w:sz w:val="32"/>
          <w:szCs w:val="32"/>
        </w:rPr>
        <w:t xml:space="preserve">学    号 </w:t>
      </w:r>
      <w:r>
        <w:rPr>
          <w:b/>
          <w:color w:val="000000"/>
          <w:sz w:val="32"/>
          <w:szCs w:val="32"/>
          <w:u w:val="single"/>
        </w:rPr>
        <w:t xml:space="preserve">  </w:t>
      </w:r>
      <w:r>
        <w:rPr>
          <w:rFonts w:hint="eastAsia"/>
          <w:b/>
          <w:color w:val="000000"/>
          <w:sz w:val="32"/>
          <w:szCs w:val="32"/>
          <w:u w:val="single"/>
          <w:lang w:val="en-US" w:eastAsia="zh-CN"/>
        </w:rPr>
        <w:t xml:space="preserve"> 201731913</w:t>
      </w:r>
      <w:r>
        <w:rPr>
          <w:b/>
          <w:color w:val="000000"/>
          <w:sz w:val="32"/>
          <w:szCs w:val="32"/>
          <w:u w:val="single"/>
        </w:rPr>
        <w:t xml:space="preserve">       </w:t>
      </w:r>
    </w:p>
    <w:p>
      <w:pPr>
        <w:spacing w:line="700" w:lineRule="exact"/>
        <w:ind w:firstLine="1915" w:firstLineChars="596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 xml:space="preserve">院    系 </w:t>
      </w:r>
      <w:r>
        <w:rPr>
          <w:rFonts w:hint="eastAsia"/>
          <w:b/>
          <w:color w:val="000000"/>
          <w:sz w:val="32"/>
          <w:szCs w:val="32"/>
          <w:u w:val="thick"/>
        </w:rPr>
        <w:t xml:space="preserve">信息科学与技术学院 </w:t>
      </w:r>
    </w:p>
    <w:p>
      <w:pPr>
        <w:spacing w:line="700" w:lineRule="exact"/>
        <w:ind w:firstLine="1915" w:firstLineChars="596"/>
        <w:rPr>
          <w:b/>
          <w:color w:val="000000"/>
          <w:sz w:val="20"/>
          <w:szCs w:val="20"/>
        </w:rPr>
      </w:pPr>
      <w:r>
        <w:rPr>
          <w:rFonts w:hint="eastAsia"/>
          <w:b/>
          <w:color w:val="000000"/>
          <w:sz w:val="32"/>
          <w:szCs w:val="32"/>
        </w:rPr>
        <w:t xml:space="preserve">专    业 </w:t>
      </w:r>
      <w:r>
        <w:rPr>
          <w:rFonts w:hint="eastAsia"/>
          <w:b/>
          <w:color w:val="000000"/>
          <w:sz w:val="32"/>
          <w:szCs w:val="32"/>
          <w:u w:val="thick"/>
        </w:rPr>
        <w:t xml:space="preserve"> </w:t>
      </w:r>
      <w:r>
        <w:rPr>
          <w:rFonts w:hint="eastAsia"/>
          <w:b/>
          <w:color w:val="000000"/>
          <w:sz w:val="32"/>
          <w:szCs w:val="32"/>
          <w:u w:val="thick"/>
          <w:lang w:val="en-US" w:eastAsia="zh-CN"/>
        </w:rPr>
        <w:t xml:space="preserve">  计算机</w:t>
      </w:r>
      <w:r>
        <w:rPr>
          <w:rFonts w:hint="eastAsia"/>
          <w:b/>
          <w:color w:val="000000"/>
          <w:sz w:val="32"/>
          <w:szCs w:val="32"/>
          <w:u w:val="thick"/>
        </w:rPr>
        <w:t>技术</w:t>
      </w:r>
      <w:r>
        <w:rPr>
          <w:rFonts w:hint="eastAsia"/>
          <w:b/>
          <w:color w:val="000000"/>
          <w:sz w:val="32"/>
          <w:szCs w:val="32"/>
          <w:u w:val="thick"/>
          <w:lang w:val="en-US" w:eastAsia="zh-CN"/>
        </w:rPr>
        <w:t xml:space="preserve"> </w:t>
      </w:r>
      <w:bookmarkStart w:id="38" w:name="_GoBack"/>
      <w:bookmarkEnd w:id="38"/>
      <w:r>
        <w:rPr>
          <w:rFonts w:hint="eastAsia"/>
          <w:b/>
          <w:color w:val="000000"/>
          <w:sz w:val="32"/>
          <w:szCs w:val="32"/>
          <w:u w:val="thick"/>
        </w:rPr>
        <w:t xml:space="preserve"> </w:t>
      </w:r>
      <w:r>
        <w:rPr>
          <w:rFonts w:hint="eastAsia"/>
          <w:b/>
          <w:color w:val="000000"/>
          <w:sz w:val="32"/>
          <w:szCs w:val="32"/>
          <w:u w:val="thick"/>
          <w:lang w:val="en-US" w:eastAsia="zh-CN"/>
        </w:rPr>
        <w:t xml:space="preserve"> </w:t>
      </w:r>
      <w:r>
        <w:rPr>
          <w:rFonts w:hint="eastAsia"/>
          <w:b/>
          <w:color w:val="000000"/>
          <w:sz w:val="32"/>
          <w:szCs w:val="32"/>
          <w:u w:val="thick"/>
        </w:rPr>
        <w:t xml:space="preserve">   </w:t>
      </w:r>
    </w:p>
    <w:p>
      <w:pPr>
        <w:tabs>
          <w:tab w:val="left" w:pos="6346"/>
        </w:tabs>
        <w:rPr>
          <w:rFonts w:ascii="Times New Roman" w:hAnsi="Times New Roman" w:eastAsia="宋体" w:cs="Times New Roman"/>
          <w:sz w:val="20"/>
          <w:szCs w:val="20"/>
        </w:rPr>
      </w:pPr>
    </w:p>
    <w:p>
      <w:pPr>
        <w:tabs>
          <w:tab w:val="left" w:pos="6346"/>
        </w:tabs>
        <w:rPr>
          <w:rFonts w:ascii="Times New Roman" w:hAnsi="Times New Roman" w:eastAsia="宋体" w:cs="Times New Roman"/>
          <w:sz w:val="20"/>
          <w:szCs w:val="20"/>
        </w:rPr>
      </w:pPr>
    </w:p>
    <w:p>
      <w:pPr>
        <w:tabs>
          <w:tab w:val="left" w:pos="6346"/>
        </w:tabs>
        <w:rPr>
          <w:rFonts w:ascii="Times New Roman" w:hAnsi="Times New Roman" w:eastAsia="宋体" w:cs="Times New Roman"/>
          <w:sz w:val="20"/>
          <w:szCs w:val="20"/>
        </w:rPr>
      </w:pPr>
    </w:p>
    <w:p>
      <w:pPr>
        <w:tabs>
          <w:tab w:val="left" w:pos="6346"/>
        </w:tabs>
        <w:rPr>
          <w:rFonts w:ascii="Times New Roman" w:hAnsi="Times New Roman" w:eastAsia="宋体" w:cs="Times New Roman"/>
          <w:sz w:val="20"/>
          <w:szCs w:val="20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39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9064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_Toc20151_WPSOffice_Level1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8c9ad39c-cd18-4057-94cf-2f523930edc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 基于KNN对手写数字识别的实现</w:t>
              </w:r>
            </w:sdtContent>
          </w:sdt>
          <w:r>
            <w:rPr>
              <w:b/>
              <w:bCs/>
            </w:rPr>
            <w:tab/>
          </w:r>
          <w:bookmarkStart w:id="1" w:name="_Toc20151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6cc7d399-6f22-484b-ac77-90368940504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 KNN算法的思想</w:t>
              </w:r>
            </w:sdtContent>
          </w:sdt>
          <w:r>
            <w:tab/>
          </w:r>
          <w:bookmarkStart w:id="2" w:name="_Toc29064_WPSOffice_Level2Page"/>
          <w:r>
            <w:t>1</w:t>
          </w:r>
          <w:bookmarkEnd w:id="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cf3acebf-9a46-4c3d-b922-d02fb99cb42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 数据准备</w:t>
              </w:r>
            </w:sdtContent>
          </w:sdt>
          <w:r>
            <w:tab/>
          </w:r>
          <w:bookmarkStart w:id="3" w:name="_Toc29972_WPSOffice_Level2Page"/>
          <w:r>
            <w:t>1</w:t>
          </w:r>
          <w:bookmarkEnd w:id="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2e8c2c14-1406-4844-a2fe-9036c04b82f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 数据处理</w:t>
              </w:r>
            </w:sdtContent>
          </w:sdt>
          <w:r>
            <w:tab/>
          </w:r>
          <w:bookmarkStart w:id="4" w:name="_Toc13374_WPSOffice_Level2Page"/>
          <w:r>
            <w:t>2</w:t>
          </w:r>
          <w:bookmarkEnd w:id="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_Toc32196_WPSOffice_Level2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fc2982b7-bf73-4369-8d06-9cb8362c15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 运行环境</w:t>
              </w:r>
            </w:sdtContent>
          </w:sdt>
          <w:r>
            <w:tab/>
          </w:r>
          <w:bookmarkStart w:id="5" w:name="_Toc32196_WPSOffice_Level2Page"/>
          <w:r>
            <w:t>2</w:t>
          </w:r>
          <w:bookmarkEnd w:id="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8d6fda64-6734-4960-aa3c-1629b74bf62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 测试</w:t>
              </w:r>
            </w:sdtContent>
          </w:sdt>
          <w:r>
            <w:tab/>
          </w:r>
          <w:bookmarkStart w:id="6" w:name="_Toc7891_WPSOffice_Level2Page"/>
          <w:r>
            <w:t>2</w:t>
          </w:r>
          <w:bookmarkEnd w:id="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4895b6f8-5e74-4145-98b0-09d66b69242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1.6 运行结果</w:t>
              </w:r>
            </w:sdtContent>
          </w:sdt>
          <w:r>
            <w:tab/>
          </w:r>
          <w:bookmarkStart w:id="7" w:name="_Toc19123_WPSOffice_Level2Page"/>
          <w:r>
            <w:t>3</w:t>
          </w:r>
          <w:bookmarkEnd w:id="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_Toc29064_WPSOffice_Level1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e28d7564-97c3-4fce-8410-b72f491e905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 基于TensorFlow框架对手写数字识别的实现</w:t>
              </w:r>
            </w:sdtContent>
          </w:sdt>
          <w:r>
            <w:rPr>
              <w:b/>
              <w:bCs/>
            </w:rPr>
            <w:tab/>
          </w:r>
          <w:bookmarkStart w:id="8" w:name="_Toc29064_WPSOffice_Level1Page"/>
          <w:r>
            <w:rPr>
              <w:b/>
              <w:bCs/>
            </w:rPr>
            <w:t>4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0365974a-6c34-4a14-a8a3-4bac198f152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 算法的思想</w:t>
              </w:r>
            </w:sdtContent>
          </w:sdt>
          <w:r>
            <w:tab/>
          </w:r>
          <w:bookmarkStart w:id="9" w:name="_Toc16927_WPSOffice_Level2Page"/>
          <w:r>
            <w:t>4</w:t>
          </w:r>
          <w:bookmarkEnd w:id="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b7bfa4b3-80a7-4c79-b62f-87d800a807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 数据准备</w:t>
              </w:r>
            </w:sdtContent>
          </w:sdt>
          <w:r>
            <w:tab/>
          </w:r>
          <w:bookmarkStart w:id="10" w:name="_Toc12841_WPSOffice_Level2Page"/>
          <w:r>
            <w:t>4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19c9361e-03b0-4d46-b4ee-2c1e3a82da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2.3 数据处理</w:t>
              </w:r>
            </w:sdtContent>
          </w:sdt>
          <w:r>
            <w:tab/>
          </w:r>
          <w:bookmarkStart w:id="11" w:name="_Toc18637_WPSOffice_Level2Page"/>
          <w:r>
            <w:t>4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9859ad93-9262-492a-a73f-929026427c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2.4 递归下降、学习率</w:t>
              </w:r>
            </w:sdtContent>
          </w:sdt>
          <w:r>
            <w:tab/>
          </w:r>
          <w:bookmarkStart w:id="12" w:name="_Toc21380_WPSOffice_Level2Page"/>
          <w:r>
            <w:t>5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9f73dc0a-2d67-4807-acd9-4c0f73d36c3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2.5 优化器的选择</w:t>
              </w:r>
            </w:sdtContent>
          </w:sdt>
          <w:r>
            <w:tab/>
          </w:r>
          <w:bookmarkStart w:id="13" w:name="_Toc32420_WPSOffice_Level2Page"/>
          <w:r>
            <w:t>5</w:t>
          </w:r>
          <w:bookmarkEnd w:id="13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f6c65fcf-8768-4c16-b975-c409f56b6f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2.6 运行环境</w:t>
              </w:r>
            </w:sdtContent>
          </w:sdt>
          <w:r>
            <w:tab/>
          </w:r>
          <w:bookmarkStart w:id="14" w:name="_Toc13803_WPSOffice_Level2Page"/>
          <w:r>
            <w:t>7</w:t>
          </w:r>
          <w:bookmarkEnd w:id="1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a86ad428-e201-44d1-89e8-c117cde7980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2.7 测试</w:t>
              </w:r>
            </w:sdtContent>
          </w:sdt>
          <w:r>
            <w:tab/>
          </w:r>
          <w:bookmarkStart w:id="15" w:name="_Toc22232_WPSOffice_Level2Page"/>
          <w:r>
            <w:t>7</w:t>
          </w:r>
          <w:bookmarkEnd w:id="1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_Toc3511_WPSOffice_Level2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564ed665-df5f-4280-8ffc-5db8c78ad15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2.6 运行结果</w:t>
              </w:r>
            </w:sdtContent>
          </w:sdt>
          <w:r>
            <w:tab/>
          </w:r>
          <w:bookmarkStart w:id="16" w:name="_Toc3511_WPSOffice_Level2Page"/>
          <w:r>
            <w:t>9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_Toc29972_WPSOffice_Level1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3390"/>
              <w:placeholder>
                <w:docPart w:val="{518600b7-89f1-49c2-986b-0676913b69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3 总结</w:t>
              </w:r>
            </w:sdtContent>
          </w:sdt>
          <w:r>
            <w:rPr>
              <w:b/>
              <w:bCs/>
            </w:rPr>
            <w:tab/>
          </w:r>
          <w:bookmarkStart w:id="17" w:name="_Toc29972_WPSOffice_Level1Page"/>
          <w:r>
            <w:rPr>
              <w:b/>
              <w:bCs/>
            </w:rPr>
            <w:t>9</w:t>
          </w:r>
          <w:bookmarkEnd w:id="17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18" w:name="_Toc20151_WPSOffice_Level1"/>
      <w:r>
        <w:rPr>
          <w:rFonts w:hint="eastAsia"/>
          <w:lang w:val="en-US" w:eastAsia="zh-CN"/>
        </w:rPr>
        <w:t xml:space="preserve">1 </w:t>
      </w:r>
      <w:r>
        <w:rPr>
          <w:rFonts w:hint="eastAsia"/>
          <w:sz w:val="40"/>
          <w:szCs w:val="22"/>
          <w:lang w:val="en-US" w:eastAsia="zh-CN"/>
        </w:rPr>
        <w:t>基于KNN对手写数字识别的实现</w:t>
      </w:r>
      <w:bookmarkEnd w:id="18"/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19" w:name="_Toc29064_WPSOffice_Level2"/>
      <w:r>
        <w:rPr>
          <w:rFonts w:hint="eastAsia"/>
          <w:lang w:val="en-US" w:eastAsia="zh-CN"/>
        </w:rPr>
        <w:t>1.1 KNN算法的思想</w:t>
      </w:r>
      <w:bookmarkEnd w:id="1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对未知类别属性的数据集中的每个点依次执行以下操作：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5" w:leftChars="200" w:right="0" w:righ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计算已知类别数据集中的点与当前点之间的距离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5" w:leftChars="200" w:right="0" w:righ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按照距离升序排列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5" w:leftChars="200" w:right="0" w:righ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选取与当前点距离最小的K个点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5" w:leftChars="200" w:right="0" w:righ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确定前K个点所在类别的出现频率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5" w:leftChars="200" w:right="0" w:rightChars="0" w:hanging="425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返回前K个点出现频率最高的类别当做当前点的预测分类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20" w:name="_Toc29972_WPSOffice_Level2"/>
      <w:r>
        <w:rPr>
          <w:rFonts w:hint="eastAsia"/>
          <w:lang w:val="en-US" w:eastAsia="zh-CN"/>
        </w:rPr>
        <w:t>1.2 数据准备</w:t>
      </w:r>
      <w:bookmarkEnd w:id="20"/>
    </w:p>
    <w:p>
      <w:pPr>
        <w:tabs>
          <w:tab w:val="left" w:pos="853"/>
        </w:tabs>
        <w:ind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2000个训练数据，其中0-9十个数字，每个数字200个训练数据集，900个测试数据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，训练数据放在trainingDigits文件夹下，测试数据放在testDigits文件夹下，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数据形式如下：</w:t>
      </w:r>
    </w:p>
    <w:p>
      <w:pPr>
        <w:tabs>
          <w:tab w:val="left" w:pos="853"/>
        </w:tabs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0_1.txt表示数字为0的第一个训练数据</w:t>
      </w:r>
    </w:p>
    <w:p>
      <w:pPr>
        <w:tabs>
          <w:tab w:val="left" w:pos="853"/>
        </w:tabs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0_10.txt表示数字为0的第10个训练数据</w:t>
      </w:r>
    </w:p>
    <w:p>
      <w:pPr>
        <w:tabs>
          <w:tab w:val="left" w:pos="853"/>
        </w:tabs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......</w:t>
      </w:r>
    </w:p>
    <w:p>
      <w:pPr>
        <w:tabs>
          <w:tab w:val="left" w:pos="853"/>
        </w:tabs>
        <w:jc w:val="left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0_99.txt表示数字为0的第99个训练数据</w:t>
      </w:r>
    </w:p>
    <w:tbl>
      <w:tblPr>
        <w:tblStyle w:val="15"/>
        <w:tblW w:w="79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2685"/>
        <w:gridCol w:w="2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52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lang w:val="en-US" w:eastAsia="zh-CN"/>
              </w:rPr>
              <w:t>0_1.txt</w:t>
            </w:r>
          </w:p>
        </w:tc>
        <w:tc>
          <w:tcPr>
            <w:tcW w:w="2685" w:type="dxa"/>
          </w:tcPr>
          <w:p>
            <w:pPr>
              <w:tabs>
                <w:tab w:val="left" w:pos="85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  <w:lang w:val="en-US" w:eastAsia="zh-CN"/>
              </w:rPr>
              <w:t>0_10.txt</w:t>
            </w:r>
          </w:p>
        </w:tc>
        <w:tc>
          <w:tcPr>
            <w:tcW w:w="2760" w:type="dxa"/>
          </w:tcPr>
          <w:p>
            <w:pPr>
              <w:tabs>
                <w:tab w:val="left" w:pos="85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  <w:lang w:val="en-US" w:eastAsia="zh-CN"/>
              </w:rPr>
              <w:t>1_100.txt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8" w:hRule="atLeast"/>
          <w:jc w:val="center"/>
        </w:trPr>
        <w:tc>
          <w:tcPr>
            <w:tcW w:w="25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00000000000001100000000000000000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00000000000011111100000000000000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00000000000111111111000000000000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00000000011111111111000000000000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00000001111111111111100000000000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00000000111111100011110000000000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00000001111110000001110000000000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00000001111110000001110000000000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00000011111100000001110000000000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00000011111100000001111000000000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00000011111100000000011100000000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00000011111100000000011100000000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00000011111000000000001110000000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00000011111000000000001110000000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00000001111100000000000111000000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00000001111100000000000111000000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00000001111100000000000111000000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00000011111000000000000111000000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00000011111000000000000111000000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00000000111100000000000011100000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00000000111100000000000111100000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00000000111100000000000111100000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00000000111100000000001111100000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00000000011110000000000111110000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00000000011111000000001111100000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00000000011111000000011111100000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00000000011111000000111111000000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00000000011111100011111111000000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00000000000111111111111110000000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00000000000111111111111100000000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00000000000011111111110000000000</w:t>
            </w:r>
          </w:p>
          <w:p>
            <w:pPr>
              <w:tabs>
                <w:tab w:val="left" w:pos="853"/>
              </w:tabs>
              <w:jc w:val="center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00000000000000111110000000000000</w:t>
            </w:r>
          </w:p>
        </w:tc>
        <w:tc>
          <w:tcPr>
            <w:tcW w:w="26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00000000000000110000000000000000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00000000000001111100000000000000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00000000000011111110000000000000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00000000010111111111000000000000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00000000111111111111000000000000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00000000111111111111100000000000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00000001111111111111110000000000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00000001111111100011111000000000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00000011111111000011111000000000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00000011111111000001111100000000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00000011111110000000111100000000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00000011111100000000111100000000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00000011111100000000111110000000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00000001111110000000011111000000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00000011111100000000001111000000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00000011111100000000001111000000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00000011111000000000001111000000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00000001111000000000001111000000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00000001111000000000001111000000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00000011111000000000001111000000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00000000111100000000000111100000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00000000111100000000000111100000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00000000111110000000001111000000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00000000111110000000011111000000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00000000111111000000011111000000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00000000111111000000111111000000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00000000011111111011111100000000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00000000000111111111111110000000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00000000000011111111111100000000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00000000000011111111111000000000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00000000000001111111110000000000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00000000000000111111000000000000</w:t>
            </w:r>
          </w:p>
          <w:p>
            <w:pPr>
              <w:tabs>
                <w:tab w:val="left" w:pos="853"/>
              </w:tabs>
              <w:jc w:val="center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</w:p>
        </w:tc>
        <w:tc>
          <w:tcPr>
            <w:tcW w:w="27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00000000000000000011111000000000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00000000000000000111111100000000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00000000000000000111111100000000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00000000000000011111111000000000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00000000000000011111111000000000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00000000000000011111111000000000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00000000000000011111111000000000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00000000000000111111111000000000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00000000000001111111111000000000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00000000000001111111111000000000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00000000000011111111111000000000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00000000000111111111111000000000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00000000011111111111110000000000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00000000111111111111110000000000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00000001111111111111110000000000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00000011111111111111110000000000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00000011111111011111110000000000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00000111111110011111110000000000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00000011111100011111110000000000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00000011111000011111110000000000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00000001110000011111110000000000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00000000000000111111100000000000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00000000000000111111100000000000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00000000000000011111100000000000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00000000000000011111110000000000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00000000000000001111110000000000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00000000000000001111111100000000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00000000000000000111111110000000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00000000000000000111111111000000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00000000000000000111111110000000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  <w:t>00000000000000000011111100000000</w:t>
            </w:r>
          </w:p>
          <w:p>
            <w:pPr>
              <w:tabs>
                <w:tab w:val="left" w:pos="853"/>
              </w:tabs>
              <w:jc w:val="left"/>
              <w:rPr>
                <w:rFonts w:hint="eastAsia" w:asciiTheme="minorEastAsia" w:hAnsiTheme="minorEastAsia" w:eastAsiaTheme="minorEastAsia" w:cstheme="minorEastAsia"/>
                <w:sz w:val="13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8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3"/>
                <w:szCs w:val="1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2"/>
                <w:lang w:val="en-US" w:eastAsia="zh-CN"/>
              </w:rPr>
              <w:t>数字0</w:t>
            </w:r>
          </w:p>
        </w:tc>
        <w:tc>
          <w:tcPr>
            <w:tcW w:w="2685" w:type="dxa"/>
          </w:tcPr>
          <w:p>
            <w:pPr>
              <w:tabs>
                <w:tab w:val="left" w:pos="85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  <w:lang w:val="en-US" w:eastAsia="zh-CN"/>
              </w:rPr>
              <w:t>数字0</w:t>
            </w:r>
          </w:p>
        </w:tc>
        <w:tc>
          <w:tcPr>
            <w:tcW w:w="2760" w:type="dxa"/>
          </w:tcPr>
          <w:p>
            <w:pPr>
              <w:tabs>
                <w:tab w:val="left" w:pos="85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32"/>
                <w:vertAlign w:val="baseline"/>
                <w:lang w:val="en-US" w:eastAsia="zh-CN"/>
              </w:rPr>
              <w:t>数字1</w:t>
            </w:r>
          </w:p>
        </w:tc>
      </w:tr>
    </w:tbl>
    <w:p>
      <w:pPr>
        <w:tabs>
          <w:tab w:val="left" w:pos="853"/>
        </w:tabs>
        <w:jc w:val="left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21" w:name="_Toc13374_WPSOffice_Level2"/>
      <w:r>
        <w:rPr>
          <w:rFonts w:hint="eastAsia"/>
          <w:lang w:val="en-US" w:eastAsia="zh-CN"/>
        </w:rPr>
        <w:t>1.3 数据处理</w:t>
      </w:r>
      <w:bookmarkEnd w:id="21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目录在trainingDigits包含了2000个例子：每个数字大约有200个，测试集有900个。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首先，将图像格式化处理为一个向量，把32X32转换成1X1024的向量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FF"/>
          <w:sz w:val="24"/>
          <w:szCs w:val="21"/>
        </w:rPr>
        <w:t>def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4"/>
          <w:szCs w:val="21"/>
        </w:rPr>
        <w:t>img2vector</w:t>
      </w:r>
      <w:r>
        <w:rPr>
          <w:rFonts w:hint="eastAsia" w:ascii="¿¬Ìå" w:hAnsi="¿¬Ìå" w:eastAsia="¿¬Ìå"/>
          <w:color w:val="000000"/>
          <w:sz w:val="24"/>
          <w:szCs w:val="21"/>
        </w:rPr>
        <w:t>(filename):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returnVect=zeros((</w:t>
      </w:r>
      <w:r>
        <w:rPr>
          <w:rFonts w:hint="eastAsia" w:ascii="¿¬Ìå" w:hAnsi="¿¬Ìå" w:eastAsia="¿¬Ìå"/>
          <w:color w:val="800000"/>
          <w:sz w:val="24"/>
          <w:szCs w:val="21"/>
        </w:rPr>
        <w:t>1</w:t>
      </w:r>
      <w:r>
        <w:rPr>
          <w:rFonts w:hint="eastAsia" w:ascii="¿¬Ìå" w:hAnsi="¿¬Ìå" w:eastAsia="¿¬Ìå"/>
          <w:color w:val="000000"/>
          <w:sz w:val="24"/>
          <w:szCs w:val="21"/>
        </w:rPr>
        <w:t>,</w:t>
      </w:r>
      <w:r>
        <w:rPr>
          <w:rFonts w:hint="eastAsia" w:ascii="¿¬Ìå" w:hAnsi="¿¬Ìå" w:eastAsia="¿¬Ìå"/>
          <w:color w:val="800000"/>
          <w:sz w:val="24"/>
          <w:szCs w:val="21"/>
        </w:rPr>
        <w:t>1024</w:t>
      </w:r>
      <w:r>
        <w:rPr>
          <w:rFonts w:hint="eastAsia" w:ascii="¿¬Ìå" w:hAnsi="¿¬Ìå" w:eastAsia="¿¬Ìå"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fr=open(filename)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for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i </w:t>
      </w:r>
      <w:r>
        <w:rPr>
          <w:rFonts w:hint="eastAsia" w:ascii="¿¬Ìå" w:hAnsi="¿¬Ìå" w:eastAsia="¿¬Ìå"/>
          <w:color w:val="0000FF"/>
          <w:sz w:val="24"/>
          <w:szCs w:val="21"/>
        </w:rPr>
        <w:t>in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range(</w:t>
      </w:r>
      <w:r>
        <w:rPr>
          <w:rFonts w:hint="eastAsia" w:ascii="¿¬Ìå" w:hAnsi="¿¬Ìå" w:eastAsia="¿¬Ìå"/>
          <w:color w:val="800000"/>
          <w:sz w:val="24"/>
          <w:szCs w:val="21"/>
        </w:rPr>
        <w:t>32</w:t>
      </w:r>
      <w:r>
        <w:rPr>
          <w:rFonts w:hint="eastAsia" w:ascii="¿¬Ìå" w:hAnsi="¿¬Ìå" w:eastAsia="¿¬Ìå"/>
          <w:color w:val="000000"/>
          <w:sz w:val="24"/>
          <w:szCs w:val="21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linestr=fr.readline()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color w:val="0000FF"/>
          <w:sz w:val="24"/>
          <w:szCs w:val="21"/>
        </w:rPr>
        <w:t>for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j </w:t>
      </w:r>
      <w:r>
        <w:rPr>
          <w:rFonts w:hint="eastAsia" w:ascii="¿¬Ìå" w:hAnsi="¿¬Ìå" w:eastAsia="¿¬Ìå"/>
          <w:color w:val="0000FF"/>
          <w:sz w:val="24"/>
          <w:szCs w:val="21"/>
        </w:rPr>
        <w:t>in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range(</w:t>
      </w:r>
      <w:r>
        <w:rPr>
          <w:rFonts w:hint="eastAsia" w:ascii="¿¬Ìå" w:hAnsi="¿¬Ìå" w:eastAsia="¿¬Ìå"/>
          <w:color w:val="800000"/>
          <w:sz w:val="24"/>
          <w:szCs w:val="21"/>
        </w:rPr>
        <w:t>32</w:t>
      </w:r>
      <w:r>
        <w:rPr>
          <w:rFonts w:hint="eastAsia" w:ascii="¿¬Ìå" w:hAnsi="¿¬Ìå" w:eastAsia="¿¬Ìå"/>
          <w:color w:val="000000"/>
          <w:sz w:val="24"/>
          <w:szCs w:val="21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    returnVect[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,</w:t>
      </w:r>
      <w:r>
        <w:rPr>
          <w:rFonts w:hint="eastAsia" w:ascii="¿¬Ìå" w:hAnsi="¿¬Ìå" w:eastAsia="¿¬Ìå"/>
          <w:color w:val="800000"/>
          <w:sz w:val="24"/>
          <w:szCs w:val="21"/>
        </w:rPr>
        <w:t>32</w:t>
      </w:r>
      <w:r>
        <w:rPr>
          <w:rFonts w:hint="eastAsia" w:ascii="¿¬Ìå" w:hAnsi="¿¬Ìå" w:eastAsia="¿¬Ìå"/>
          <w:color w:val="000000"/>
          <w:sz w:val="24"/>
          <w:szCs w:val="21"/>
        </w:rPr>
        <w:t>*i+j]=int(linestr[j])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return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returnVect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22" w:name="_Toc32196_WPSOffice_Level2"/>
      <w:r>
        <w:rPr>
          <w:rFonts w:hint="eastAsia"/>
          <w:lang w:val="en-US" w:eastAsia="zh-CN"/>
        </w:rPr>
        <w:t>1.4 运行环境</w:t>
      </w:r>
      <w:bookmarkEnd w:id="22"/>
    </w:p>
    <w:p>
      <w:pPr>
        <w:ind w:firstLine="480"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Python3.6+Windows10+Eclipse Pydev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23" w:name="_Toc7891_WPSOffice_Level2"/>
      <w:r>
        <w:rPr>
          <w:rFonts w:hint="eastAsia"/>
          <w:lang w:val="en-US" w:eastAsia="zh-CN"/>
        </w:rPr>
        <w:t>1.5 测试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分类代码如下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szCs w:val="24"/>
        </w:rPr>
      </w:pPr>
      <w:r>
        <w:rPr>
          <w:rFonts w:hint="eastAsia" w:ascii="¿¬Ìå" w:hAnsi="¿¬Ìå" w:eastAsia="¿¬Ìå"/>
          <w:color w:val="0000FF"/>
          <w:sz w:val="28"/>
          <w:szCs w:val="24"/>
        </w:rPr>
        <w:t>def</w:t>
      </w:r>
      <w:r>
        <w:rPr>
          <w:rFonts w:hint="eastAsia" w:ascii="¿¬Ìå" w:hAnsi="¿¬Ìå" w:eastAsia="¿¬Ìå"/>
          <w:color w:val="000000"/>
          <w:sz w:val="28"/>
          <w:szCs w:val="24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8"/>
          <w:szCs w:val="24"/>
        </w:rPr>
        <w:t>classify0</w:t>
      </w:r>
      <w:r>
        <w:rPr>
          <w:rFonts w:hint="eastAsia" w:ascii="¿¬Ìå" w:hAnsi="¿¬Ìå" w:eastAsia="¿¬Ìå"/>
          <w:color w:val="000000"/>
          <w:sz w:val="28"/>
          <w:szCs w:val="24"/>
        </w:rPr>
        <w:t>(inX, dataSet, labels, k):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560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28"/>
          <w:szCs w:val="24"/>
        </w:rPr>
      </w:pPr>
      <w:r>
        <w:rPr>
          <w:rFonts w:hint="eastAsia" w:ascii="¿¬Ìå" w:hAnsi="¿¬Ìå" w:eastAsia="¿¬Ìå"/>
          <w:color w:val="000000"/>
          <w:sz w:val="28"/>
          <w:szCs w:val="24"/>
        </w:rPr>
        <w:t>dataSetSize = dataSet.shape[</w:t>
      </w:r>
      <w:r>
        <w:rPr>
          <w:rFonts w:hint="eastAsia" w:ascii="¿¬Ìå" w:hAnsi="¿¬Ìå" w:eastAsia="¿¬Ìå"/>
          <w:color w:val="800000"/>
          <w:sz w:val="28"/>
          <w:szCs w:val="24"/>
        </w:rPr>
        <w:t>0</w:t>
      </w:r>
      <w:r>
        <w:rPr>
          <w:rFonts w:hint="eastAsia" w:ascii="¿¬Ìå" w:hAnsi="¿¬Ìå" w:eastAsia="¿¬Ìå"/>
          <w:color w:val="000000"/>
          <w:sz w:val="28"/>
          <w:szCs w:val="24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560"/>
        <w:jc w:val="left"/>
        <w:textAlignment w:val="auto"/>
        <w:outlineLvl w:val="9"/>
        <w:rPr>
          <w:rFonts w:hint="eastAsia" w:ascii="¿¬Ìå" w:hAnsi="¿¬Ìå" w:eastAsia="¿¬Ìå"/>
          <w:color w:val="800000"/>
          <w:sz w:val="28"/>
          <w:szCs w:val="24"/>
          <w:lang w:val="en-US" w:eastAsia="zh-CN"/>
        </w:rPr>
      </w:pPr>
      <w:r>
        <w:rPr>
          <w:rFonts w:hint="eastAsia" w:ascii="¿¬Ìå" w:hAnsi="¿¬Ìå" w:eastAsia="¿¬Ìå"/>
          <w:color w:val="800000"/>
          <w:sz w:val="28"/>
          <w:szCs w:val="24"/>
          <w:lang w:val="en-US" w:eastAsia="zh-CN"/>
        </w:rPr>
        <w:t>#计算距离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560" w:firstLineChars="200"/>
        <w:jc w:val="left"/>
        <w:textAlignment w:val="auto"/>
        <w:outlineLvl w:val="9"/>
        <w:rPr>
          <w:rFonts w:hint="eastAsia" w:ascii="¿¬Ìå" w:hAnsi="¿¬Ìå" w:eastAsia="¿¬Ìå"/>
          <w:sz w:val="28"/>
          <w:szCs w:val="24"/>
        </w:rPr>
      </w:pPr>
      <w:r>
        <w:rPr>
          <w:rFonts w:hint="eastAsia" w:ascii="¿¬Ìå" w:hAnsi="¿¬Ìå" w:eastAsia="¿¬Ìå"/>
          <w:color w:val="000000"/>
          <w:sz w:val="28"/>
          <w:szCs w:val="24"/>
        </w:rPr>
        <w:t>diffMat = tile(inX, (dataSetSize,</w:t>
      </w:r>
      <w:r>
        <w:rPr>
          <w:rFonts w:hint="eastAsia" w:ascii="¿¬Ìå" w:hAnsi="¿¬Ìå" w:eastAsia="¿¬Ìå"/>
          <w:color w:val="800000"/>
          <w:sz w:val="28"/>
          <w:szCs w:val="24"/>
        </w:rPr>
        <w:t>1</w:t>
      </w:r>
      <w:r>
        <w:rPr>
          <w:rFonts w:hint="eastAsia" w:ascii="¿¬Ìå" w:hAnsi="¿¬Ìå" w:eastAsia="¿¬Ìå"/>
          <w:color w:val="000000"/>
          <w:sz w:val="28"/>
          <w:szCs w:val="24"/>
        </w:rPr>
        <w:t>)) - dataSet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szCs w:val="24"/>
        </w:rPr>
      </w:pPr>
      <w:r>
        <w:rPr>
          <w:rFonts w:hint="eastAsia" w:ascii="¿¬Ìå" w:hAnsi="¿¬Ìå" w:eastAsia="¿¬Ìå"/>
          <w:color w:val="000000"/>
          <w:sz w:val="28"/>
          <w:szCs w:val="24"/>
        </w:rPr>
        <w:t xml:space="preserve">    sqDiffMat = diffMat**</w:t>
      </w:r>
      <w:r>
        <w:rPr>
          <w:rFonts w:hint="eastAsia" w:ascii="¿¬Ìå" w:hAnsi="¿¬Ìå" w:eastAsia="¿¬Ìå"/>
          <w:color w:val="800000"/>
          <w:sz w:val="28"/>
          <w:szCs w:val="24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szCs w:val="24"/>
        </w:rPr>
      </w:pPr>
      <w:r>
        <w:rPr>
          <w:rFonts w:hint="eastAsia" w:ascii="¿¬Ìå" w:hAnsi="¿¬Ìå" w:eastAsia="¿¬Ìå"/>
          <w:color w:val="000000"/>
          <w:sz w:val="28"/>
          <w:szCs w:val="24"/>
        </w:rPr>
        <w:t xml:space="preserve">    sqDistances = sqDiffMat.sum(axis=</w:t>
      </w:r>
      <w:r>
        <w:rPr>
          <w:rFonts w:hint="eastAsia" w:ascii="¿¬Ìå" w:hAnsi="¿¬Ìå" w:eastAsia="¿¬Ìå"/>
          <w:color w:val="800000"/>
          <w:sz w:val="28"/>
          <w:szCs w:val="24"/>
        </w:rPr>
        <w:t>1</w:t>
      </w:r>
      <w:r>
        <w:rPr>
          <w:rFonts w:hint="eastAsia" w:ascii="¿¬Ìå" w:hAnsi="¿¬Ìå" w:eastAsia="¿¬Ìå"/>
          <w:color w:val="000000"/>
          <w:sz w:val="28"/>
          <w:szCs w:val="24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560"/>
        <w:jc w:val="left"/>
        <w:textAlignment w:val="auto"/>
        <w:outlineLvl w:val="9"/>
        <w:rPr>
          <w:rFonts w:hint="eastAsia" w:ascii="¿¬Ìå" w:hAnsi="¿¬Ìå" w:eastAsia="¿¬Ìå"/>
          <w:color w:val="800000"/>
          <w:sz w:val="28"/>
          <w:szCs w:val="24"/>
        </w:rPr>
      </w:pPr>
      <w:r>
        <w:rPr>
          <w:rFonts w:hint="eastAsia" w:ascii="¿¬Ìå" w:hAnsi="¿¬Ìå" w:eastAsia="¿¬Ìå"/>
          <w:color w:val="000000"/>
          <w:sz w:val="28"/>
          <w:szCs w:val="24"/>
        </w:rPr>
        <w:t>distances = sqDistances**</w:t>
      </w:r>
      <w:r>
        <w:rPr>
          <w:rFonts w:hint="eastAsia" w:ascii="¿¬Ìå" w:hAnsi="¿¬Ìå" w:eastAsia="¿¬Ìå"/>
          <w:color w:val="800000"/>
          <w:sz w:val="28"/>
          <w:szCs w:val="24"/>
        </w:rPr>
        <w:t>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560"/>
        <w:jc w:val="left"/>
        <w:textAlignment w:val="auto"/>
        <w:outlineLvl w:val="9"/>
        <w:rPr>
          <w:rFonts w:hint="eastAsia" w:ascii="¿¬Ìå" w:hAnsi="¿¬Ìå" w:eastAsia="¿¬Ìå"/>
          <w:color w:val="800000"/>
          <w:sz w:val="28"/>
          <w:szCs w:val="24"/>
          <w:lang w:val="en-US" w:eastAsia="zh-CN"/>
        </w:rPr>
      </w:pPr>
      <w:r>
        <w:rPr>
          <w:rFonts w:hint="eastAsia" w:ascii="¿¬Ìå" w:hAnsi="¿¬Ìå" w:eastAsia="¿¬Ìå"/>
          <w:color w:val="800000"/>
          <w:sz w:val="28"/>
          <w:szCs w:val="24"/>
          <w:lang w:val="en-US" w:eastAsia="zh-CN"/>
        </w:rPr>
        <w:t>#排序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szCs w:val="24"/>
        </w:rPr>
      </w:pPr>
      <w:r>
        <w:rPr>
          <w:rFonts w:hint="eastAsia" w:ascii="¿¬Ìå" w:hAnsi="¿¬Ìå" w:eastAsia="¿¬Ìå"/>
          <w:color w:val="000000"/>
          <w:sz w:val="28"/>
          <w:szCs w:val="24"/>
        </w:rPr>
        <w:t xml:space="preserve">    sortedDistIndicies = distances.argsort()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560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28"/>
          <w:szCs w:val="24"/>
        </w:rPr>
      </w:pPr>
      <w:r>
        <w:rPr>
          <w:rFonts w:hint="eastAsia" w:ascii="¿¬Ìå" w:hAnsi="¿¬Ìå" w:eastAsia="¿¬Ìå"/>
          <w:color w:val="000000"/>
          <w:sz w:val="28"/>
          <w:szCs w:val="24"/>
        </w:rPr>
        <w:t xml:space="preserve">classCount={}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560"/>
        <w:jc w:val="left"/>
        <w:textAlignment w:val="auto"/>
        <w:outlineLvl w:val="9"/>
        <w:rPr>
          <w:rFonts w:hint="eastAsia" w:ascii="¿¬Ìå" w:hAnsi="¿¬Ìå" w:eastAsia="¿¬Ìå"/>
          <w:sz w:val="28"/>
          <w:szCs w:val="24"/>
        </w:rPr>
      </w:pPr>
      <w:r>
        <w:rPr>
          <w:rFonts w:hint="eastAsia" w:ascii="¿¬Ìå" w:hAnsi="¿¬Ìå" w:eastAsia="¿¬Ìå"/>
          <w:color w:val="800000"/>
          <w:sz w:val="28"/>
          <w:szCs w:val="24"/>
          <w:lang w:val="en-US" w:eastAsia="zh-CN"/>
        </w:rPr>
        <w:t>#选取前K个，输出概率最大的一个</w:t>
      </w:r>
      <w:r>
        <w:rPr>
          <w:rFonts w:hint="eastAsia" w:ascii="¿¬Ìå" w:hAnsi="¿¬Ìå" w:eastAsia="¿¬Ìå"/>
          <w:color w:val="000000"/>
          <w:sz w:val="28"/>
          <w:szCs w:val="24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szCs w:val="24"/>
        </w:rPr>
      </w:pPr>
      <w:r>
        <w:rPr>
          <w:rFonts w:hint="eastAsia" w:ascii="¿¬Ìå" w:hAnsi="¿¬Ìå" w:eastAsia="¿¬Ìå"/>
          <w:color w:val="000000"/>
          <w:sz w:val="28"/>
          <w:szCs w:val="24"/>
        </w:rPr>
        <w:t xml:space="preserve">    </w:t>
      </w:r>
      <w:r>
        <w:rPr>
          <w:rFonts w:hint="eastAsia" w:ascii="¿¬Ìå" w:hAnsi="¿¬Ìå" w:eastAsia="¿¬Ìå"/>
          <w:color w:val="0000FF"/>
          <w:sz w:val="28"/>
          <w:szCs w:val="24"/>
        </w:rPr>
        <w:t>for</w:t>
      </w:r>
      <w:r>
        <w:rPr>
          <w:rFonts w:hint="eastAsia" w:ascii="¿¬Ìå" w:hAnsi="¿¬Ìå" w:eastAsia="¿¬Ìå"/>
          <w:color w:val="000000"/>
          <w:sz w:val="28"/>
          <w:szCs w:val="24"/>
        </w:rPr>
        <w:t xml:space="preserve"> i </w:t>
      </w:r>
      <w:r>
        <w:rPr>
          <w:rFonts w:hint="eastAsia" w:ascii="¿¬Ìå" w:hAnsi="¿¬Ìå" w:eastAsia="¿¬Ìå"/>
          <w:color w:val="0000FF"/>
          <w:sz w:val="28"/>
          <w:szCs w:val="24"/>
        </w:rPr>
        <w:t>in</w:t>
      </w:r>
      <w:r>
        <w:rPr>
          <w:rFonts w:hint="eastAsia" w:ascii="¿¬Ìå" w:hAnsi="¿¬Ìå" w:eastAsia="¿¬Ìå"/>
          <w:color w:val="000000"/>
          <w:sz w:val="28"/>
          <w:szCs w:val="24"/>
        </w:rPr>
        <w:t xml:space="preserve"> range(k):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szCs w:val="24"/>
        </w:rPr>
      </w:pPr>
      <w:r>
        <w:rPr>
          <w:rFonts w:hint="eastAsia" w:ascii="¿¬Ìå" w:hAnsi="¿¬Ìå" w:eastAsia="¿¬Ìå"/>
          <w:color w:val="000000"/>
          <w:sz w:val="28"/>
          <w:szCs w:val="24"/>
        </w:rPr>
        <w:t xml:space="preserve">        voteIlabel = labels[sortedDistIndicies[i]]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szCs w:val="24"/>
        </w:rPr>
      </w:pPr>
      <w:r>
        <w:rPr>
          <w:rFonts w:hint="eastAsia" w:ascii="¿¬Ìå" w:hAnsi="¿¬Ìå" w:eastAsia="¿¬Ìå"/>
          <w:color w:val="000000"/>
          <w:sz w:val="28"/>
          <w:szCs w:val="24"/>
        </w:rPr>
        <w:t xml:space="preserve">        </w:t>
      </w:r>
      <w:r>
        <w:rPr>
          <w:rFonts w:hint="eastAsia" w:ascii="¿¬Ìå" w:hAnsi="¿¬Ìå" w:eastAsia="¿¬Ìå"/>
          <w:color w:val="000000"/>
          <w:sz w:val="24"/>
          <w:szCs w:val="22"/>
        </w:rPr>
        <w:t>classCount[voteIlabel] = classCount.get(voteIlabel,</w:t>
      </w:r>
      <w:r>
        <w:rPr>
          <w:rFonts w:hint="eastAsia" w:ascii="¿¬Ìå" w:hAnsi="¿¬Ìå" w:eastAsia="¿¬Ìå"/>
          <w:color w:val="800000"/>
          <w:sz w:val="24"/>
          <w:szCs w:val="22"/>
        </w:rPr>
        <w:t>0</w:t>
      </w:r>
      <w:r>
        <w:rPr>
          <w:rFonts w:hint="eastAsia" w:ascii="¿¬Ìå" w:hAnsi="¿¬Ìå" w:eastAsia="¿¬Ìå"/>
          <w:color w:val="000000"/>
          <w:sz w:val="24"/>
          <w:szCs w:val="22"/>
        </w:rPr>
        <w:t xml:space="preserve">) + </w:t>
      </w:r>
      <w:r>
        <w:rPr>
          <w:rFonts w:hint="eastAsia" w:ascii="¿¬Ìå" w:hAnsi="¿¬Ìå" w:eastAsia="¿¬Ìå"/>
          <w:color w:val="800000"/>
          <w:sz w:val="28"/>
          <w:szCs w:val="24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  <w:szCs w:val="24"/>
        </w:rPr>
      </w:pPr>
      <w:r>
        <w:rPr>
          <w:rFonts w:hint="eastAsia" w:ascii="¿¬Ìå" w:hAnsi="¿¬Ìå" w:eastAsia="¿¬Ìå"/>
          <w:color w:val="000000"/>
          <w:sz w:val="28"/>
          <w:szCs w:val="24"/>
        </w:rPr>
        <w:t xml:space="preserve">    sortedClassCount = sorted(classCount)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560"/>
        <w:textAlignment w:val="auto"/>
        <w:outlineLvl w:val="9"/>
        <w:rPr>
          <w:rFonts w:hint="eastAsia" w:ascii="¿¬Ìå" w:hAnsi="¿¬Ìå" w:eastAsia="¿¬Ìå"/>
          <w:color w:val="000000"/>
          <w:sz w:val="28"/>
          <w:szCs w:val="24"/>
        </w:rPr>
      </w:pPr>
      <w:r>
        <w:rPr>
          <w:rFonts w:hint="eastAsia" w:ascii="¿¬Ìå" w:hAnsi="¿¬Ìå" w:eastAsia="¿¬Ìå"/>
          <w:color w:val="0000FF"/>
          <w:sz w:val="28"/>
          <w:szCs w:val="24"/>
        </w:rPr>
        <w:t>return</w:t>
      </w:r>
      <w:r>
        <w:rPr>
          <w:rFonts w:hint="eastAsia" w:ascii="¿¬Ìå" w:hAnsi="¿¬Ìå" w:eastAsia="¿¬Ìå"/>
          <w:color w:val="000000"/>
          <w:sz w:val="28"/>
          <w:szCs w:val="24"/>
        </w:rPr>
        <w:t xml:space="preserve"> sortedClassCount[</w:t>
      </w:r>
      <w:r>
        <w:rPr>
          <w:rFonts w:hint="eastAsia" w:ascii="¿¬Ìå" w:hAnsi="¿¬Ìå" w:eastAsia="¿¬Ìå"/>
          <w:color w:val="800000"/>
          <w:sz w:val="28"/>
          <w:szCs w:val="24"/>
        </w:rPr>
        <w:t>0</w:t>
      </w:r>
      <w:r>
        <w:rPr>
          <w:rFonts w:hint="eastAsia" w:ascii="¿¬Ìå" w:hAnsi="¿¬Ìå" w:eastAsia="¿¬Ìå"/>
          <w:color w:val="000000"/>
          <w:sz w:val="28"/>
          <w:szCs w:val="24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560"/>
        <w:textAlignment w:val="auto"/>
        <w:outlineLvl w:val="9"/>
        <w:rPr>
          <w:rFonts w:hint="eastAsia" w:ascii="¿¬Ìå" w:hAnsi="¿¬Ìå" w:eastAsia="¿¬Ìå"/>
          <w:color w:val="000000"/>
          <w:sz w:val="28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560"/>
        <w:textAlignment w:val="auto"/>
        <w:outlineLvl w:val="9"/>
        <w:rPr>
          <w:rFonts w:hint="eastAsia" w:ascii="¿¬Ìå" w:hAnsi="¿¬Ìå" w:eastAsia="¿¬Ìå"/>
          <w:color w:val="000000"/>
          <w:sz w:val="28"/>
          <w:szCs w:val="24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9"/>
        <w:rPr>
          <w:rFonts w:hint="eastAsia" w:ascii="¿¬Ìå" w:hAnsi="¿¬Ìå" w:eastAsia="¿¬Ìå"/>
          <w:color w:val="000000"/>
          <w:sz w:val="28"/>
          <w:szCs w:val="24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  <w:szCs w:val="24"/>
          <w:lang w:val="en-US" w:eastAsia="zh-CN"/>
        </w:rPr>
        <w:t>参数  K=3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FF"/>
          <w:sz w:val="24"/>
          <w:szCs w:val="21"/>
        </w:rPr>
        <w:t>def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4"/>
          <w:szCs w:val="21"/>
        </w:rPr>
        <w:t>handwritingClassTest</w:t>
      </w:r>
      <w:r>
        <w:rPr>
          <w:rFonts w:hint="eastAsia" w:ascii="¿¬Ìå" w:hAnsi="¿¬Ìå" w:eastAsia="¿¬Ìå"/>
          <w:color w:val="000000"/>
          <w:sz w:val="24"/>
          <w:szCs w:val="21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hwLabels=[]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trainingFieList=listdir(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'trainingDigits'</w:t>
      </w:r>
      <w:r>
        <w:rPr>
          <w:rFonts w:hint="eastAsia" w:ascii="¿¬Ìå" w:hAnsi="¿¬Ìå" w:eastAsia="¿¬Ìå"/>
          <w:color w:val="000000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m=len(trainingFieList)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trainingMat=zeros((m,</w:t>
      </w:r>
      <w:r>
        <w:rPr>
          <w:rFonts w:hint="eastAsia" w:ascii="¿¬Ìå" w:hAnsi="¿¬Ìå" w:eastAsia="¿¬Ìå"/>
          <w:color w:val="800000"/>
          <w:sz w:val="24"/>
          <w:szCs w:val="21"/>
        </w:rPr>
        <w:t>1024</w:t>
      </w:r>
      <w:r>
        <w:rPr>
          <w:rFonts w:hint="eastAsia" w:ascii="¿¬Ìå" w:hAnsi="¿¬Ìå" w:eastAsia="¿¬Ìå"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for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i </w:t>
      </w:r>
      <w:r>
        <w:rPr>
          <w:rFonts w:hint="eastAsia" w:ascii="¿¬Ìå" w:hAnsi="¿¬Ìå" w:eastAsia="¿¬Ìå"/>
          <w:color w:val="0000FF"/>
          <w:sz w:val="24"/>
          <w:szCs w:val="21"/>
        </w:rPr>
        <w:t>in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fileNameStr=trainingFieList[i]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fileStr=fileNameStr.split(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'.'</w:t>
      </w:r>
      <w:r>
        <w:rPr>
          <w:rFonts w:hint="eastAsia" w:ascii="¿¬Ìå" w:hAnsi="¿¬Ìå" w:eastAsia="¿¬Ìå"/>
          <w:color w:val="000000"/>
          <w:sz w:val="24"/>
          <w:szCs w:val="21"/>
        </w:rPr>
        <w:t>)[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classNumStr=int(fileStr.split(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'_'</w:t>
      </w:r>
      <w:r>
        <w:rPr>
          <w:rFonts w:hint="eastAsia" w:ascii="¿¬Ìå" w:hAnsi="¿¬Ìå" w:eastAsia="¿¬Ìå"/>
          <w:color w:val="000000"/>
          <w:sz w:val="24"/>
          <w:szCs w:val="21"/>
        </w:rPr>
        <w:t>)[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hwLabels.append(classNumStr)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color w:val="000000"/>
          <w:sz w:val="21"/>
          <w:szCs w:val="18"/>
        </w:rPr>
        <w:t>trainingMat[i,:]=img2vector(</w:t>
      </w:r>
      <w:r>
        <w:rPr>
          <w:rFonts w:hint="eastAsia" w:ascii="¿¬Ìå" w:hAnsi="¿¬Ìå" w:eastAsia="¿¬Ìå"/>
          <w:i/>
          <w:color w:val="00AA00"/>
          <w:sz w:val="21"/>
          <w:szCs w:val="18"/>
        </w:rPr>
        <w:t>'trainingDigits/%s'</w:t>
      </w:r>
      <w:r>
        <w:rPr>
          <w:rFonts w:hint="eastAsia" w:ascii="¿¬Ìå" w:hAnsi="¿¬Ìå" w:eastAsia="¿¬Ìå"/>
          <w:color w:val="000000"/>
          <w:sz w:val="21"/>
          <w:szCs w:val="18"/>
        </w:rPr>
        <w:t>%fileNameStr)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testFileList=listdir(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'testDigits'</w:t>
      </w:r>
      <w:r>
        <w:rPr>
          <w:rFonts w:hint="eastAsia" w:ascii="¿¬Ìå" w:hAnsi="¿¬Ìå" w:eastAsia="¿¬Ìå"/>
          <w:color w:val="000000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errorCount=</w:t>
      </w:r>
      <w:r>
        <w:rPr>
          <w:rFonts w:hint="eastAsia" w:ascii="¿¬Ìå" w:hAnsi="¿¬Ìå" w:eastAsia="¿¬Ìå"/>
          <w:color w:val="800000"/>
          <w:sz w:val="24"/>
          <w:szCs w:val="21"/>
        </w:rPr>
        <w:t>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mTest=len(testFileList)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for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i </w:t>
      </w:r>
      <w:r>
        <w:rPr>
          <w:rFonts w:hint="eastAsia" w:ascii="¿¬Ìå" w:hAnsi="¿¬Ìå" w:eastAsia="¿¬Ìå"/>
          <w:color w:val="0000FF"/>
          <w:sz w:val="24"/>
          <w:szCs w:val="21"/>
        </w:rPr>
        <w:t>in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range(mTest):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fileNameStr=testFileList[i]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fileStr=fileNameStr.split(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'.'</w:t>
      </w:r>
      <w:r>
        <w:rPr>
          <w:rFonts w:hint="eastAsia" w:ascii="¿¬Ìå" w:hAnsi="¿¬Ìå" w:eastAsia="¿¬Ìå"/>
          <w:color w:val="000000"/>
          <w:sz w:val="24"/>
          <w:szCs w:val="21"/>
        </w:rPr>
        <w:t>)[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classNumStr=int(fileStr.split(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'_'</w:t>
      </w:r>
      <w:r>
        <w:rPr>
          <w:rFonts w:hint="eastAsia" w:ascii="¿¬Ìå" w:hAnsi="¿¬Ìå" w:eastAsia="¿¬Ìå"/>
          <w:color w:val="000000"/>
          <w:sz w:val="24"/>
          <w:szCs w:val="21"/>
        </w:rPr>
        <w:t>)[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color w:val="000000"/>
          <w:sz w:val="22"/>
          <w:szCs w:val="20"/>
        </w:rPr>
        <w:t>vectorUnderTest=img2vector(</w:t>
      </w:r>
      <w:r>
        <w:rPr>
          <w:rFonts w:hint="eastAsia" w:ascii="¿¬Ìå" w:hAnsi="¿¬Ìå" w:eastAsia="¿¬Ìå"/>
          <w:i/>
          <w:color w:val="00AA00"/>
          <w:sz w:val="22"/>
          <w:szCs w:val="20"/>
        </w:rPr>
        <w:t>'testDigits/%s'</w:t>
      </w:r>
      <w:r>
        <w:rPr>
          <w:rFonts w:hint="eastAsia" w:ascii="¿¬Ìå" w:hAnsi="¿¬Ìå" w:eastAsia="¿¬Ìå"/>
          <w:color w:val="000000"/>
          <w:sz w:val="22"/>
          <w:szCs w:val="20"/>
        </w:rPr>
        <w:t>%fileNameStr)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color w:val="000000"/>
          <w:sz w:val="20"/>
          <w:szCs w:val="16"/>
        </w:rPr>
        <w:t xml:space="preserve">classifierResult=classify0(vectorUnderTest,trainingMat, hwLabels, </w:t>
      </w:r>
      <w:r>
        <w:rPr>
          <w:rFonts w:hint="eastAsia" w:ascii="¿¬Ìå" w:hAnsi="¿¬Ìå" w:eastAsia="¿¬Ìå"/>
          <w:color w:val="800000"/>
          <w:sz w:val="20"/>
          <w:szCs w:val="16"/>
        </w:rPr>
        <w:t>3</w:t>
      </w:r>
      <w:r>
        <w:rPr>
          <w:rFonts w:hint="eastAsia" w:ascii="¿¬Ìå" w:hAnsi="¿¬Ìå" w:eastAsia="¿¬Ìå"/>
          <w:color w:val="000000"/>
          <w:sz w:val="20"/>
          <w:szCs w:val="16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color w:val="0000FF"/>
          <w:sz w:val="24"/>
          <w:szCs w:val="21"/>
        </w:rPr>
        <w:t>print</w:t>
      </w:r>
      <w:r>
        <w:rPr>
          <w:rFonts w:hint="eastAsia" w:ascii="¿¬Ìå" w:hAnsi="¿¬Ìå" w:eastAsia="¿¬Ìå"/>
          <w:color w:val="000000"/>
          <w:sz w:val="24"/>
          <w:szCs w:val="21"/>
        </w:rPr>
        <w:t>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"the classifier came back with: %d, the real answer is: %d "</w:t>
      </w:r>
      <w:r>
        <w:rPr>
          <w:rFonts w:hint="eastAsia" w:ascii="¿¬Ìå" w:hAnsi="¿¬Ìå" w:eastAsia="¿¬Ìå"/>
          <w:color w:val="000000"/>
          <w:sz w:val="24"/>
          <w:szCs w:val="21"/>
        </w:rPr>
        <w:t>%(classifierResult,classNumStr))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color w:val="0000FF"/>
          <w:sz w:val="24"/>
          <w:szCs w:val="21"/>
        </w:rPr>
        <w:t>if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classifierResult!=classNumStr: errorCount+=</w:t>
      </w:r>
      <w:r>
        <w:rPr>
          <w:rFonts w:hint="eastAsia" w:ascii="¿¬Ìå" w:hAnsi="¿¬Ìå" w:eastAsia="¿¬Ìå"/>
          <w:color w:val="800000"/>
          <w:sz w:val="24"/>
          <w:szCs w:val="21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r>
        <w:rPr>
          <w:rFonts w:hint="eastAsia" w:ascii="¿¬Ìå" w:hAnsi="¿¬Ìå" w:eastAsia="¿¬Ìå"/>
          <w:color w:val="0000FF"/>
          <w:sz w:val="22"/>
          <w:szCs w:val="20"/>
        </w:rPr>
        <w:t>print</w:t>
      </w:r>
      <w:r>
        <w:rPr>
          <w:rFonts w:hint="eastAsia" w:ascii="¿¬Ìå" w:hAnsi="¿¬Ìå" w:eastAsia="¿¬Ìå"/>
          <w:color w:val="000000"/>
          <w:sz w:val="22"/>
          <w:szCs w:val="20"/>
        </w:rPr>
        <w:t>(</w:t>
      </w:r>
      <w:r>
        <w:rPr>
          <w:rFonts w:hint="eastAsia" w:ascii="¿¬Ìå" w:hAnsi="¿¬Ìå" w:eastAsia="¿¬Ìå"/>
          <w:i/>
          <w:color w:val="00AA00"/>
          <w:sz w:val="22"/>
          <w:szCs w:val="20"/>
        </w:rPr>
        <w:t>"\n the total number of errors is : %d"</w:t>
      </w:r>
      <w:r>
        <w:rPr>
          <w:rFonts w:hint="eastAsia" w:ascii="¿¬Ìå" w:hAnsi="¿¬Ìå" w:eastAsia="¿¬Ìå"/>
          <w:color w:val="000000"/>
          <w:sz w:val="22"/>
          <w:szCs w:val="20"/>
        </w:rPr>
        <w:t>%errorCount)</w:t>
      </w:r>
    </w:p>
    <w:p>
      <w:pPr>
        <w:tabs>
          <w:tab w:val="left" w:pos="853"/>
        </w:tabs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 w:ascii="¿¬Ìå" w:hAnsi="¿¬Ìå" w:eastAsia="¿¬Ìå"/>
          <w:color w:val="0000FF"/>
          <w:sz w:val="22"/>
          <w:szCs w:val="20"/>
        </w:rPr>
        <w:t>print</w:t>
      </w:r>
      <w:r>
        <w:rPr>
          <w:rFonts w:hint="eastAsia" w:ascii="¿¬Ìå" w:hAnsi="¿¬Ìå" w:eastAsia="¿¬Ìå"/>
          <w:color w:val="000000"/>
          <w:sz w:val="22"/>
          <w:szCs w:val="20"/>
        </w:rPr>
        <w:t>(</w:t>
      </w:r>
      <w:r>
        <w:rPr>
          <w:rFonts w:hint="eastAsia" w:ascii="¿¬Ìå" w:hAnsi="¿¬Ìå" w:eastAsia="¿¬Ìå"/>
          <w:i/>
          <w:color w:val="00AA00"/>
          <w:sz w:val="22"/>
          <w:szCs w:val="20"/>
        </w:rPr>
        <w:t>"\n the total error rate is : %f"</w:t>
      </w:r>
      <w:r>
        <w:rPr>
          <w:rFonts w:hint="eastAsia" w:ascii="¿¬Ìå" w:hAnsi="¿¬Ìå" w:eastAsia="¿¬Ìå"/>
          <w:color w:val="000000"/>
          <w:sz w:val="22"/>
          <w:szCs w:val="20"/>
        </w:rPr>
        <w:t>%(errorCount/float(mTest)))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24" w:name="_Toc19123_WPSOffice_Level2"/>
      <w:r>
        <w:rPr>
          <w:rFonts w:hint="eastAsia"/>
          <w:lang w:val="en-US" w:eastAsia="zh-CN"/>
        </w:rPr>
        <w:t>1.6 运行结果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</w:t>
      </w:r>
      <w:r>
        <w:rPr>
          <w:rFonts w:hint="eastAsia" w:ascii="黑体" w:hAnsi="黑体" w:eastAsia="黑体" w:cs="黑体"/>
          <w:sz w:val="28"/>
          <w:szCs w:val="36"/>
        </w:rPr>
        <w:t xml:space="preserve">, the real answer is: 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......</w:t>
      </w:r>
      <w:r>
        <w:rPr>
          <w:rFonts w:hint="eastAsia" w:ascii="黑体" w:hAnsi="黑体" w:eastAsia="黑体" w:cs="黑体"/>
          <w:sz w:val="28"/>
          <w:szCs w:val="36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9, the real answer is: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......</w:t>
      </w:r>
      <w:r>
        <w:rPr>
          <w:rFonts w:hint="eastAsia" w:ascii="黑体" w:hAnsi="黑体" w:eastAsia="黑体" w:cs="黑体"/>
          <w:sz w:val="28"/>
          <w:szCs w:val="36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4, the real answer is: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  <w:t>the total number of errors is : 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  <w:t>the total error rate is : 0.032770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color w:val="FF0000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29064_WPSOffice_Level1"/>
      <w:r>
        <w:rPr>
          <w:rFonts w:hint="eastAsia"/>
          <w:lang w:val="en-US" w:eastAsia="zh-CN"/>
        </w:rPr>
        <w:t xml:space="preserve">2 </w:t>
      </w:r>
      <w:r>
        <w:rPr>
          <w:rFonts w:hint="eastAsia"/>
          <w:sz w:val="40"/>
          <w:szCs w:val="22"/>
          <w:lang w:val="en-US" w:eastAsia="zh-CN"/>
        </w:rPr>
        <w:t>基于TensorFlow框架对手写数字识别的实现</w:t>
      </w:r>
      <w:bookmarkEnd w:id="25"/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26" w:name="_Toc16927_WPSOffice_Level2"/>
      <w:r>
        <w:rPr>
          <w:rFonts w:hint="eastAsia"/>
          <w:lang w:val="en-US" w:eastAsia="zh-CN"/>
        </w:rPr>
        <w:t>2.1 算法的思想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200" w:hanging="425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t>将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要识别的图片转为灰度图，并且转化为28*28矩阵（单通道，每个像素范围0-255，0为黑色，255为白色，这一点与MNIST中的正好相反）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200" w:hanging="425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将28*28的矩阵转换成1维矩阵（也就是把第2,3,4,5....行矩阵纷纷接入到第一行的后面）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200" w:hanging="425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用一个1*10的向量代表标签，也就是这个数字到底是几，举个例子数字1对应的矩阵就是[0,1,0,0,0,0,0,0,0,0]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200" w:hanging="425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softmax回归预测图片是哪个数字的概率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200" w:hanging="425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用交叉熵和梯度下降法训练参数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27" w:name="_Toc12841_WPSOffice_Level2"/>
      <w:r>
        <w:rPr>
          <w:rFonts w:hint="eastAsia"/>
          <w:lang w:val="en-US" w:eastAsia="zh-CN"/>
        </w:rPr>
        <w:t>2.2 数据准备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train-images-idx3-ubyte.gz: 训练集-图片，6w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train-labels-idx1-ubyte.gz: 训练集-标签，6w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t10k-images-idx3-ubyte.gz: 测试集-图片，1w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t10k-labels-idx1-ubyte.gz: 测试集-标签，1w</w:t>
      </w:r>
    </w:p>
    <w:p>
      <w:pPr>
        <w:tabs>
          <w:tab w:val="left" w:pos="853"/>
        </w:tabs>
        <w:jc w:val="left"/>
        <w:rPr>
          <w:rFonts w:hint="eastAsia"/>
          <w:sz w:val="24"/>
          <w:szCs w:val="32"/>
          <w:lang w:val="en-US" w:eastAsia="zh-CN"/>
        </w:rPr>
      </w:pP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28" w:name="_Toc18637_WPSOffice_Level2"/>
      <w:r>
        <w:rPr>
          <w:rFonts w:hint="eastAsia"/>
          <w:lang w:val="en-US" w:eastAsia="zh-CN"/>
        </w:rPr>
        <w:t>2.3 数据处理</w:t>
      </w:r>
      <w:bookmarkEnd w:id="28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对于识别mnist图片而言。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输入：784（=28X28）向量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输出：1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（概率向量，概率最大的位置，就是预测的数字）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损失函数：即评价模型函数，评估网络模型的好坏，值越大，表示模型越差，反之，越好。常见的有交叉熵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我们可以将网络理解为一个函数，回归模型，其实是希望对这个函数进行拟合。 比如定义模型为 Y = X * w + b，对应的损失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loss = (Y - labal)^2 = -(X * w - b - label)^2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这里损失函数用方差计算，这个函数是关于w和b的二次函数，所以神经网络训练的目的是找到w和b，使得loss最小。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可以通过不断地传入X和label的值，来修正w和b，使得最终得到的Y与label的loss最小。这个训练的过程，可以采用梯度下降的方法。通过梯度下降，找到最快的方向，调整w和b值，使得w * X + b的值越来越接近label。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29" w:name="_Toc21380_WPSOffice_Level2"/>
      <w:r>
        <w:rPr>
          <w:rFonts w:hint="eastAsia"/>
          <w:lang w:val="en-US" w:eastAsia="zh-CN"/>
        </w:rPr>
        <w:t>2.4 递归下降、学习率</w:t>
      </w:r>
      <w:bookmarkEnd w:id="29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4355" cy="3420745"/>
            <wp:effectExtent l="0" t="0" r="4445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学习率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简单说，梯度即一个函数的斜率，找到函数的斜率，其实就知道了w和b的值往哪个方向调整，能够让函数值（loss）降低得最快。这个数，神经网络中称之为学习速率。学习速率调得太低，训练速度会很慢，学习速率调得过高，每次迭代波动会很大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。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30" w:name="_Toc32420_WPSOffice_Level2"/>
      <w:r>
        <w:rPr>
          <w:rFonts w:hint="eastAsia"/>
          <w:lang w:val="en-US" w:eastAsia="zh-CN"/>
        </w:rPr>
        <w:t>2.5 优化器的选择</w:t>
      </w:r>
      <w:bookmarkEnd w:id="30"/>
    </w:p>
    <w:p>
      <w:pPr>
        <w:ind w:firstLine="420" w:firstLineChars="0"/>
        <w:rPr>
          <w:rFonts w:hint="eastAsia" w:eastAsiaTheme="minor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大多数</w:t>
      </w:r>
      <w:r>
        <w:rPr>
          <w:rFonts w:hint="eastAsia"/>
          <w:b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机器学习任务</w:t>
      </w:r>
      <w:r>
        <w:rPr>
          <w:rFonts w:hint="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就是</w:t>
      </w:r>
      <w:r>
        <w:rPr>
          <w:rFonts w:hint="eastAsia"/>
          <w:b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最小化损失</w:t>
      </w:r>
      <w:r>
        <w:rPr>
          <w:rFonts w:hint="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，在损失定义的情况下，后面的工作就交给优化器。 因为</w:t>
      </w:r>
      <w:r>
        <w:rPr>
          <w:rFonts w:hint="eastAsia"/>
          <w:b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深度学习</w:t>
      </w:r>
      <w:r>
        <w:rPr>
          <w:rFonts w:hint="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常见的是对于</w:t>
      </w:r>
      <w:r>
        <w:rPr>
          <w:rFonts w:hint="eastAsia"/>
          <w:b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梯度的优</w:t>
      </w:r>
      <w:r>
        <w:rPr>
          <w:rFonts w:hint="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化，也就是说，优化器最后其实就是各种对于</w:t>
      </w:r>
      <w:r>
        <w:rPr>
          <w:rFonts w:hint="eastAsia"/>
          <w:b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梯度下降算法的优化</w:t>
      </w:r>
      <w:r>
        <w:rPr>
          <w:rFonts w:hint="eastAsia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详细方法见源码，源码如下：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2.5.1 </w:t>
      </w:r>
      <w:r>
        <w:rPr>
          <w:rFonts w:hint="eastAsia"/>
        </w:rPr>
        <w:t>tf.train.Optimizer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优化器（optimizers）类的基类。这个类定义了在训练模型的时候添加一个操作的API。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2.5.2 </w:t>
      </w:r>
      <w:r>
        <w:rPr>
          <w:rFonts w:hint="eastAsia"/>
        </w:rPr>
        <w:t>tf.train.GradientDescentOptimizer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这个类是实现梯度下降算法的优化器。(结合理论可以看到，这个构造函数需要的一个学习率就行了)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__init__(learning_rate, use_locking=False,name=’GradientDescent’)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2.5.3 </w:t>
      </w:r>
      <w:r>
        <w:rPr>
          <w:rFonts w:hint="eastAsia"/>
        </w:rPr>
        <w:t>tf.train.AdagradOptimizer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__init__(learning_rate,initial_accumulator_value=0.1, use_locking=False, name=’Adagrad’)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2.5.4 </w:t>
      </w:r>
      <w:r>
        <w:rPr>
          <w:rFonts w:hint="eastAsia"/>
        </w:rPr>
        <w:t>tf.train.AdadeltaOptimizer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实现了 Adadelta算法的优化器，是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面的Adagrad算法改进版本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iCs/>
          <w:caps w:val="0"/>
          <w:color w:val="000000" w:themeColor="text1"/>
          <w:spacing w:val="0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构造函数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：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__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init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__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(learning_rate=0.001,rho=0.95,epsilon=1e-08, 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ab/>
        <w:t xml:space="preserve">                               u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se_locking=False, name=’Adadelta’)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2.5.5 </w:t>
      </w:r>
      <w:r>
        <w:rPr>
          <w:rFonts w:hint="eastAsia"/>
        </w:rPr>
        <w:t>tf.train.MomentumOptimizer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tf.train.MomentumOptimizer(learning_rate, 0.9)</w:t>
      </w:r>
    </w:p>
    <w:p>
      <w:pPr>
        <w:rPr>
          <w:rFonts w:hint="eastAsia" w:asciiTheme="minorEastAsia" w:hAnsiTheme="minorEastAsia" w:eastAsiaTheme="minorEastAsia" w:cstheme="minorEastAsia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Momentum可以使SGD不至于陷入局部鞍点震荡，同时起到一定加速作用。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Momentum最开始有可能会偏离较远(overshooting the target)，但是通常会慢慢矫正回来</w:t>
      </w:r>
      <w:r>
        <w:rPr>
          <w:rFonts w:hint="eastAsia" w:asciiTheme="minorEastAsia" w:hAnsiTheme="minorEastAsia" w:eastAsiaTheme="minorEastAsia" w:cstheme="minorEastAsia"/>
          <w:szCs w:val="32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2.5.6 tf.train.</w:t>
      </w:r>
      <w:r>
        <w:rPr>
          <w:rFonts w:hint="eastAsia"/>
        </w:rPr>
        <w:t>RMSPropOptimizer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tf.train.RMSPropOptimizer(learning_rate, 0.9)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2.5.7 tf.train.AdamOptimizer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32"/>
        </w:rPr>
        <w:t>__init__(learning_rate=0.001, beta1=0.9, beta2=0.999, epsilon=1e-08, use_locking=False, name=’Adam’)</w:t>
      </w:r>
    </w:p>
    <w:p>
      <w:pPr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31" w:name="_Toc13803_WPSOffice_Level2"/>
      <w:r>
        <w:rPr>
          <w:rFonts w:hint="eastAsia"/>
          <w:lang w:val="en-US" w:eastAsia="zh-CN"/>
        </w:rPr>
        <w:t>2.6 运行环境</w:t>
      </w:r>
      <w:bookmarkEnd w:id="31"/>
    </w:p>
    <w:p>
      <w:pPr>
        <w:ind w:firstLine="480" w:firstLineChars="200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Python3.6+Windows10+Eclipse Pydev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32" w:name="_Toc22232_WPSOffice_Level2"/>
      <w:r>
        <w:rPr>
          <w:rFonts w:hint="eastAsia"/>
          <w:lang w:val="en-US" w:eastAsia="zh-CN"/>
        </w:rPr>
        <w:t>2.7 测试</w:t>
      </w:r>
      <w:bookmarkEnd w:id="32"/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构造网络模型Model.py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>#coding:utf-8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FF"/>
          <w:sz w:val="24"/>
          <w:szCs w:val="22"/>
        </w:rPr>
        <w:t>import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tensorflow </w:t>
      </w:r>
      <w:r>
        <w:rPr>
          <w:rFonts w:hint="eastAsia" w:ascii="¿¬Ìå" w:hAnsi="¿¬Ìå" w:eastAsia="¿¬Ìå"/>
          <w:b/>
          <w:bCs/>
          <w:color w:val="0000FF"/>
          <w:sz w:val="24"/>
          <w:szCs w:val="22"/>
        </w:rPr>
        <w:t>as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tf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FF"/>
          <w:sz w:val="24"/>
          <w:szCs w:val="22"/>
        </w:rPr>
        <w:t>class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NetWork(object):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</w:t>
      </w:r>
      <w:r>
        <w:rPr>
          <w:rFonts w:hint="eastAsia" w:ascii="¿¬Ìå" w:hAnsi="¿¬Ìå" w:eastAsia="¿¬Ìå"/>
          <w:b/>
          <w:bCs/>
          <w:color w:val="0000FF"/>
          <w:sz w:val="24"/>
          <w:szCs w:val="22"/>
        </w:rPr>
        <w:t>def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  <w:highlight w:val="lightGray"/>
        </w:rPr>
        <w:t>__init__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># 学习速率，一般在 0.00001 - 0.5 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.learning_rate = </w:t>
      </w:r>
      <w:r>
        <w:rPr>
          <w:rFonts w:hint="eastAsia" w:ascii="¿¬Ìå" w:hAnsi="¿¬Ìå" w:eastAsia="¿¬Ìå"/>
          <w:b/>
          <w:bCs/>
          <w:color w:val="800000"/>
          <w:sz w:val="24"/>
          <w:szCs w:val="22"/>
        </w:rPr>
        <w:t>0.001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># 输入张量 28 * 28 = 784个像素的图片一维向量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.x = tf.placeholder(tf.float32, [</w:t>
      </w:r>
      <w:r>
        <w:rPr>
          <w:rFonts w:hint="eastAsia" w:ascii="¿¬Ìå" w:hAnsi="¿¬Ìå" w:eastAsia="¿¬Ìå"/>
          <w:b/>
          <w:bCs/>
          <w:color w:val="0000FF"/>
          <w:sz w:val="24"/>
          <w:szCs w:val="22"/>
        </w:rPr>
        <w:t>None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, </w:t>
      </w:r>
      <w:r>
        <w:rPr>
          <w:rFonts w:hint="eastAsia" w:ascii="¿¬Ìå" w:hAnsi="¿¬Ìå" w:eastAsia="¿¬Ìå"/>
          <w:b/>
          <w:bCs/>
          <w:color w:val="800000"/>
          <w:sz w:val="24"/>
          <w:szCs w:val="22"/>
        </w:rPr>
        <w:t>784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 xml:space="preserve"># </w:t>
      </w:r>
      <w:r>
        <w:rPr>
          <w:rFonts w:hint="eastAsia" w:ascii="¿¬Ìå" w:hAnsi="¿¬Ìå" w:eastAsia="¿¬Ìå"/>
          <w:b/>
          <w:bCs/>
          <w:color w:val="C0C0C0"/>
          <w:sz w:val="15"/>
          <w:szCs w:val="13"/>
        </w:rPr>
        <w:t>标签值，即图像对应的结果，如果对应数字是8，则对应label是 [0,0,0,0,0,0,0,0,1,0]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># 这种方式称为 one-hot编码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</w:t>
      </w:r>
      <w:r>
        <w:rPr>
          <w:rFonts w:hint="eastAsia" w:ascii="¿¬Ìå" w:hAnsi="¿¬Ìå" w:eastAsia="¿¬Ìå"/>
          <w:b/>
          <w:bCs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b/>
          <w:bCs/>
          <w:color w:val="C0C0C0"/>
          <w:sz w:val="21"/>
          <w:szCs w:val="20"/>
        </w:rPr>
        <w:t># 标签是一个长度为10的一维向量，值最大的下标即图片上写的数字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.label = tf.placeholder(tf.float32, [</w:t>
      </w:r>
      <w:r>
        <w:rPr>
          <w:rFonts w:hint="eastAsia" w:ascii="¿¬Ìå" w:hAnsi="¿¬Ìå" w:eastAsia="¿¬Ìå"/>
          <w:b/>
          <w:bCs/>
          <w:color w:val="0000FF"/>
          <w:sz w:val="24"/>
          <w:szCs w:val="22"/>
        </w:rPr>
        <w:t>None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, </w:t>
      </w:r>
      <w:r>
        <w:rPr>
          <w:rFonts w:hint="eastAsia" w:ascii="¿¬Ìå" w:hAnsi="¿¬Ìå" w:eastAsia="¿¬Ìå"/>
          <w:b/>
          <w:bCs/>
          <w:color w:val="800000"/>
          <w:sz w:val="24"/>
          <w:szCs w:val="22"/>
        </w:rPr>
        <w:t>10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># 权重，初始化全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.w = tf.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  <w:u w:val="single"/>
        </w:rPr>
        <w:t>Variable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(tf.zeros([</w:t>
      </w:r>
      <w:r>
        <w:rPr>
          <w:rFonts w:hint="eastAsia" w:ascii="¿¬Ìå" w:hAnsi="¿¬Ìå" w:eastAsia="¿¬Ìå"/>
          <w:b/>
          <w:bCs/>
          <w:color w:val="800000"/>
          <w:sz w:val="24"/>
          <w:szCs w:val="22"/>
        </w:rPr>
        <w:t>784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, </w:t>
      </w:r>
      <w:r>
        <w:rPr>
          <w:rFonts w:hint="eastAsia" w:ascii="¿¬Ìå" w:hAnsi="¿¬Ìå" w:eastAsia="¿¬Ìå"/>
          <w:b/>
          <w:bCs/>
          <w:color w:val="800000"/>
          <w:sz w:val="24"/>
          <w:szCs w:val="22"/>
        </w:rPr>
        <w:t>10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># 偏置 bias， 初始化全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.b = tf.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  <w:u w:val="single"/>
        </w:rPr>
        <w:t>Variable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(tf.zeros([</w:t>
      </w:r>
      <w:r>
        <w:rPr>
          <w:rFonts w:hint="eastAsia" w:ascii="¿¬Ìå" w:hAnsi="¿¬Ìå" w:eastAsia="¿¬Ìå"/>
          <w:b/>
          <w:bCs/>
          <w:color w:val="800000"/>
          <w:sz w:val="24"/>
          <w:szCs w:val="22"/>
        </w:rPr>
        <w:t>10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 xml:space="preserve"># 输出 y =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  <w:u w:val="single"/>
        </w:rPr>
        <w:t>softmax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>(X * w +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>.y = tf.nn.softmax(tf.matmul(</w:t>
      </w:r>
      <w:r>
        <w:rPr>
          <w:rFonts w:hint="eastAsia" w:ascii="¿¬Ìå" w:hAnsi="¿¬Ìå" w:eastAsia="¿¬Ìå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 xml:space="preserve">.x, </w:t>
      </w:r>
      <w:r>
        <w:rPr>
          <w:rFonts w:hint="eastAsia" w:ascii="¿¬Ìå" w:hAnsi="¿¬Ìå" w:eastAsia="¿¬Ìå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 xml:space="preserve">.w) + </w:t>
      </w:r>
      <w:r>
        <w:rPr>
          <w:rFonts w:hint="eastAsia" w:ascii="¿¬Ìå" w:hAnsi="¿¬Ìå" w:eastAsia="¿¬Ìå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>.b)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1"/>
          <w:szCs w:val="20"/>
        </w:rPr>
        <w:t># 损失，即交叉熵，最常用的计算标签(label)与输出(y)之间差别的方法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.loss = -tf.reduce_sum(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.label * tf.log(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.y + </w:t>
      </w:r>
      <w:r>
        <w:rPr>
          <w:rFonts w:hint="eastAsia" w:ascii="¿¬Ìå" w:hAnsi="¿¬Ìå" w:eastAsia="¿¬Ìå"/>
          <w:b/>
          <w:bCs/>
          <w:color w:val="800000"/>
          <w:sz w:val="24"/>
          <w:szCs w:val="22"/>
        </w:rPr>
        <w:t>1e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-</w:t>
      </w:r>
      <w:r>
        <w:rPr>
          <w:rFonts w:hint="eastAsia" w:ascii="¿¬Ìå" w:hAnsi="¿¬Ìå" w:eastAsia="¿¬Ìå"/>
          <w:b/>
          <w:bCs/>
          <w:color w:val="800000"/>
          <w:sz w:val="24"/>
          <w:szCs w:val="22"/>
        </w:rPr>
        <w:t>10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</w:t>
      </w:r>
      <w:r>
        <w:rPr>
          <w:rFonts w:hint="eastAsia" w:ascii="¿¬Ìå" w:hAnsi="¿¬Ìå" w:eastAsia="¿¬Ìå"/>
          <w:b/>
          <w:bCs/>
          <w:color w:val="000000"/>
          <w:sz w:val="21"/>
          <w:szCs w:val="20"/>
        </w:rPr>
        <w:t xml:space="preserve"> </w:t>
      </w:r>
      <w:r>
        <w:rPr>
          <w:rFonts w:hint="eastAsia" w:ascii="¿¬Ìå" w:hAnsi="¿¬Ìå" w:eastAsia="¿¬Ìå"/>
          <w:b/>
          <w:bCs/>
          <w:color w:val="C0C0C0"/>
          <w:sz w:val="21"/>
          <w:szCs w:val="20"/>
        </w:rPr>
        <w:t># 反向传播，采用梯度下降的方法。调整w与b，使得损失(loss)最小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1"/>
          <w:szCs w:val="20"/>
        </w:rPr>
        <w:t># loss越小，那么计算出来的y值与 标签(label)值越接近，准确率越高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color w:val="000000"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firstLine="42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>#self.train = tf.train.GradientDescentOptimizer(self.learning_rate).minimize(self.loss)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>.train=tf.train.AdamOptimizer(</w:t>
      </w:r>
      <w:r>
        <w:rPr>
          <w:rFonts w:hint="eastAsia" w:ascii="¿¬Ìå" w:hAnsi="¿¬Ìå" w:eastAsia="¿¬Ìå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>.learning_rate, beta1=</w:t>
      </w:r>
      <w:r>
        <w:rPr>
          <w:rFonts w:hint="eastAsia" w:ascii="¿¬Ìå" w:hAnsi="¿¬Ìå" w:eastAsia="¿¬Ìå"/>
          <w:b/>
          <w:bCs/>
          <w:color w:val="800000"/>
          <w:sz w:val="22"/>
          <w:szCs w:val="21"/>
        </w:rPr>
        <w:t>0.9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>, beta2=</w:t>
      </w:r>
      <w:r>
        <w:rPr>
          <w:rFonts w:hint="eastAsia" w:ascii="¿¬Ìå" w:hAnsi="¿¬Ìå" w:eastAsia="¿¬Ìå"/>
          <w:b/>
          <w:bCs/>
          <w:color w:val="800000"/>
          <w:sz w:val="22"/>
          <w:szCs w:val="21"/>
        </w:rPr>
        <w:t>0.999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>, epsilon=</w:t>
      </w:r>
      <w:r>
        <w:rPr>
          <w:rFonts w:hint="eastAsia" w:ascii="¿¬Ìå" w:hAnsi="¿¬Ìå" w:eastAsia="¿¬Ìå"/>
          <w:b/>
          <w:bCs/>
          <w:color w:val="800000"/>
          <w:sz w:val="22"/>
          <w:szCs w:val="21"/>
        </w:rPr>
        <w:t>1e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>-</w:t>
      </w:r>
      <w:r>
        <w:rPr>
          <w:rFonts w:hint="eastAsia" w:ascii="¿¬Ìå" w:hAnsi="¿¬Ìå" w:eastAsia="¿¬Ìå"/>
          <w:b/>
          <w:bCs/>
          <w:color w:val="800000"/>
          <w:sz w:val="22"/>
          <w:szCs w:val="21"/>
        </w:rPr>
        <w:t>08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>).minimize(</w:t>
      </w:r>
      <w:r>
        <w:rPr>
          <w:rFonts w:hint="eastAsia" w:ascii="¿¬Ìå" w:hAnsi="¿¬Ìå" w:eastAsia="¿¬Ìå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>.loss)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 xml:space="preserve">#tf.train.AdadeltaOptimizer(self.learning_rate,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  <w:u w:val="single"/>
        </w:rPr>
        <w:t>rho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>=0.95, epsilon=1e-08).minimize(self.loss)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># 以下代码验证正确率时使用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 xml:space="preserve">#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  <w:u w:val="single"/>
        </w:rPr>
        <w:t>argmax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 xml:space="preserve"> 返回最大值的下标，最大值的下标即答案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># 例如 [0,0,0,0.9,0,0.1,0,0,0,0] 代表数字3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>predict = tf.equal(tf.argmax(</w:t>
      </w:r>
      <w:r>
        <w:rPr>
          <w:rFonts w:hint="eastAsia" w:ascii="¿¬Ìå" w:hAnsi="¿¬Ìå" w:eastAsia="¿¬Ìå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 xml:space="preserve">.label, </w:t>
      </w:r>
      <w:r>
        <w:rPr>
          <w:rFonts w:hint="eastAsia" w:ascii="¿¬Ìå" w:hAnsi="¿¬Ìå" w:eastAsia="¿¬Ìå"/>
          <w:b/>
          <w:bCs/>
          <w:color w:val="800000"/>
          <w:sz w:val="22"/>
          <w:szCs w:val="21"/>
        </w:rPr>
        <w:t>1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>), tf.argmax(</w:t>
      </w:r>
      <w:r>
        <w:rPr>
          <w:rFonts w:hint="eastAsia" w:ascii="¿¬Ìå" w:hAnsi="¿¬Ìå" w:eastAsia="¿¬Ìå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 xml:space="preserve">.y, </w:t>
      </w:r>
      <w:r>
        <w:rPr>
          <w:rFonts w:hint="eastAsia" w:ascii="¿¬Ìå" w:hAnsi="¿¬Ìå" w:eastAsia="¿¬Ìå"/>
          <w:b/>
          <w:bCs/>
          <w:color w:val="800000"/>
          <w:sz w:val="22"/>
          <w:szCs w:val="21"/>
        </w:rPr>
        <w:t>1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2"/>
        </w:rPr>
        <w:t># predict -&gt; [true, true, true, false, false, true]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</w:t>
      </w:r>
      <w:r>
        <w:rPr>
          <w:rFonts w:hint="eastAsia" w:ascii="¿¬Ìå" w:hAnsi="¿¬Ìå" w:eastAsia="¿¬Ìå"/>
          <w:b/>
          <w:bCs/>
          <w:color w:val="000000"/>
          <w:sz w:val="22"/>
          <w:szCs w:val="21"/>
        </w:rPr>
        <w:t xml:space="preserve"> </w:t>
      </w:r>
      <w:r>
        <w:rPr>
          <w:rFonts w:hint="eastAsia" w:ascii="¿¬Ìå" w:hAnsi="¿¬Ìå" w:eastAsia="¿¬Ìå"/>
          <w:b/>
          <w:bCs/>
          <w:color w:val="C0C0C0"/>
          <w:sz w:val="22"/>
          <w:szCs w:val="21"/>
        </w:rPr>
        <w:t># reduce_mean即求predict的平均数 即 正确个数 / 总数，即正确率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2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 xml:space="preserve">.accuracy = tf.reduce_mean(tf.cast(predict, </w:t>
      </w:r>
      <w:r>
        <w:rPr>
          <w:rFonts w:hint="eastAsia" w:ascii="¿¬Ìå" w:hAnsi="¿¬Ìå" w:eastAsia="¿¬Ìå"/>
          <w:b/>
          <w:bCs/>
          <w:i/>
          <w:color w:val="00AA00"/>
          <w:sz w:val="24"/>
          <w:szCs w:val="22"/>
        </w:rPr>
        <w:t>"float"</w:t>
      </w:r>
      <w:r>
        <w:rPr>
          <w:rFonts w:hint="eastAsia" w:ascii="¿¬Ìå" w:hAnsi="¿¬Ìå" w:eastAsia="¿¬Ìå"/>
          <w:b/>
          <w:bCs/>
          <w:color w:val="000000"/>
          <w:sz w:val="24"/>
          <w:szCs w:val="22"/>
        </w:rPr>
        <w:t>))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训练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网络模型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Train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import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NetWork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import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tensorflow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as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tf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from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tensorflow.examples.tutorials.mnist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import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input_data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class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Train(object):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def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__init__(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.net=NetWork()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初始化 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Network() 只是构造了一张计算图，计算需要放到会话(session)中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.sess = tf.Session()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初始化变量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.sess.run(tf.global_variables_initializer())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0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1"/>
          <w:szCs w:val="20"/>
        </w:rPr>
        <w:t># 读取训练和测试数据，这是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1"/>
          <w:szCs w:val="20"/>
          <w:u w:val="single"/>
        </w:rPr>
        <w:t>tensorflow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1"/>
          <w:szCs w:val="20"/>
        </w:rPr>
        <w:t>库自带的，不存在训练集会自动下载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项目目录下已经下载好，删掉后，重新运行代码会自动下载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</w:rPr>
        <w:t>.data = input_data.read_data_sets(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AA00"/>
          <w:sz w:val="22"/>
          <w:szCs w:val="21"/>
        </w:rPr>
        <w:t>'data_set'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</w:rPr>
        <w:t>, one_hot=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2"/>
          <w:szCs w:val="21"/>
        </w:rPr>
        <w:t>True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def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  <w:highlight w:val="lightGray"/>
        </w:rPr>
        <w:t>train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batch_size 是指每次迭代训练，传入训练的图片张数。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数据集小，可以使用全数据集，数据大的情况下，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2"/>
          <w:szCs w:val="21"/>
        </w:rPr>
        <w:t># 为了提高训练速度，用随机抽取的n张图片来训练，效果与全数据集相近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batch_size = </w:t>
      </w: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2"/>
        </w:rPr>
        <w:t>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总的训练次数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train_step = </w:t>
      </w: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2"/>
        </w:rPr>
        <w:t>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开始训练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for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i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in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range(train_step):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从数据集中获取 输入和标签(也就是答案)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    x, label = 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.data.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  <w:highlight w:val="lightGray"/>
        </w:rPr>
        <w:t>train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.next_batch(batch_size)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每次计算train，更新整个网络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loss只是为了看到损失的大小，方便打印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</w:rPr>
        <w:t xml:space="preserve">_, loss = 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</w:rPr>
        <w:t>.sess.run([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</w:rPr>
        <w:t>.net.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  <w:highlight w:val="lightGray"/>
        </w:rPr>
        <w:t>train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</w:rPr>
        <w:t>.net.loss],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2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</w:rPr>
        <w:t xml:space="preserve">                       feed_dict={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</w:rPr>
        <w:t xml:space="preserve">.net.x: x, 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2"/>
          <w:szCs w:val="21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2"/>
          <w:szCs w:val="21"/>
        </w:rPr>
        <w:t>.net.label: label})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打印 loss，训练过程中将会看到，loss有变小的趋势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代表随着训练的进行，网络识别图像的能力提高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但是由于网络规模较小，后期没有明显下降，而是有明显波动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if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(i + </w:t>
      </w: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2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) % </w:t>
      </w: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2"/>
        </w:rPr>
        <w:t>10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== </w:t>
      </w: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2"/>
        </w:rPr>
        <w:t>0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print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AA00"/>
          <w:sz w:val="24"/>
          <w:szCs w:val="22"/>
        </w:rPr>
        <w:t>'第%5d步，当前loss：%.2f'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% (i + </w:t>
      </w: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2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, loss))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4"/>
          <w:szCs w:val="22"/>
        </w:rPr>
        <w:t>def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calculate_accuracy(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test_x = 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.data.test.images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test_label = 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.data.test.labels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注意：与训练不同的是，并没有计算 self.net.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  <w:highlight w:val="lightGray"/>
        </w:rPr>
        <w:t>train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只计算了accuracy这个张量，所以不会更新网络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bCs/>
          <w:color w:val="C0C0C0"/>
          <w:sz w:val="24"/>
          <w:szCs w:val="22"/>
        </w:rPr>
        <w:t># 最终准确率约为0.91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accuracy = 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.sess.run(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.net.accuracy,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   </w:t>
      </w: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feed_dict={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.net.x: test_x, 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0000"/>
          <w:sz w:val="24"/>
          <w:szCs w:val="22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>.net.label: test_label})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2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0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1"/>
          <w:szCs w:val="20"/>
        </w:rPr>
        <w:t>print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0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i/>
          <w:color w:val="00AA00"/>
          <w:sz w:val="21"/>
          <w:szCs w:val="20"/>
        </w:rPr>
        <w:t>"准确率: %.2f，共测试了%d张图片 "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0"/>
        </w:rPr>
        <w:t xml:space="preserve"> % (accuracy, len(test_label)))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560"/>
        <w:textAlignment w:val="auto"/>
        <w:outlineLvl w:val="9"/>
        <w:rPr>
          <w:rFonts w:hint="eastAsia" w:ascii="¿¬Ìå" w:hAnsi="¿¬Ìå" w:eastAsia="¿¬Ìå"/>
          <w:color w:val="000000"/>
          <w:sz w:val="28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560"/>
        <w:textAlignment w:val="auto"/>
        <w:outlineLvl w:val="9"/>
        <w:rPr>
          <w:rFonts w:hint="eastAsia" w:ascii="¿¬Ìå" w:hAnsi="¿¬Ìå" w:eastAsia="¿¬Ìå"/>
          <w:color w:val="000000"/>
          <w:sz w:val="28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2"/>
          <w:lang w:val="en-US" w:eastAsia="zh-CN"/>
        </w:rPr>
        <w:t>测试网络模型</w:t>
      </w:r>
      <w:r>
        <w:rPr>
          <w:rFonts w:hint="eastAsia" w:ascii="¿¬Ìå" w:hAnsi="¿¬Ìå" w:eastAsia="¿¬Ìå"/>
          <w:color w:val="000000"/>
          <w:sz w:val="28"/>
          <w:szCs w:val="24"/>
          <w:lang w:val="en-US" w:eastAsia="zh-CN"/>
        </w:rPr>
        <w:t>__init__.py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import</w:t>
      </w:r>
      <w:r>
        <w:rPr>
          <w:rFonts w:hint="eastAsia" w:ascii="¿¬Ìå" w:hAnsi="¿¬Ìå" w:eastAsia="¿¬Ìå"/>
          <w:color w:val="000000"/>
          <w:sz w:val="28"/>
        </w:rPr>
        <w:t xml:space="preserve"> Train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if</w:t>
      </w:r>
      <w:r>
        <w:rPr>
          <w:rFonts w:hint="eastAsia" w:ascii="¿¬Ìå" w:hAnsi="¿¬Ìå" w:eastAsia="¿¬Ìå"/>
          <w:color w:val="000000"/>
          <w:sz w:val="28"/>
        </w:rPr>
        <w:t xml:space="preserve"> __name__==</w:t>
      </w:r>
      <w:r>
        <w:rPr>
          <w:rFonts w:hint="eastAsia" w:ascii="¿¬Ìå" w:hAnsi="¿¬Ìå" w:eastAsia="¿¬Ìå"/>
          <w:i/>
          <w:color w:val="00AA00"/>
          <w:sz w:val="28"/>
        </w:rPr>
        <w:t>"__main__"</w:t>
      </w:r>
      <w:r>
        <w:rPr>
          <w:rFonts w:hint="eastAsia" w:ascii="¿¬Ìå" w:hAnsi="¿¬Ìå" w:eastAsia="¿¬Ìå"/>
          <w:color w:val="000000"/>
          <w:sz w:val="2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app=Train()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app.train()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560"/>
        <w:textAlignment w:val="auto"/>
        <w:outlineLvl w:val="9"/>
        <w:rPr>
          <w:rFonts w:hint="eastAsia" w:ascii="¿¬Ìå" w:hAnsi="¿¬Ìå" w:eastAsia="¿¬Ìå"/>
          <w:color w:val="000000"/>
          <w:sz w:val="28"/>
          <w:szCs w:val="24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</w:rPr>
        <w:t>app.calculate_accuracy()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33" w:name="_Toc3511_WPSOffice_Level2"/>
      <w:r>
        <w:rPr>
          <w:rFonts w:hint="eastAsia"/>
          <w:lang w:val="en-US" w:eastAsia="zh-CN"/>
        </w:rPr>
        <w:t>2.6 运行结果</w:t>
      </w:r>
      <w:bookmarkEnd w:id="33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b w:val="0"/>
          <w:bCs/>
          <w:sz w:val="24"/>
          <w:szCs w:val="21"/>
          <w:lang w:val="en-US" w:eastAsia="zh-CN"/>
        </w:rPr>
      </w:pPr>
      <w:bookmarkStart w:id="34" w:name="_Toc13240"/>
      <w:r>
        <w:rPr>
          <w:rFonts w:hint="eastAsia"/>
          <w:b w:val="0"/>
          <w:bCs/>
          <w:sz w:val="24"/>
          <w:szCs w:val="21"/>
          <w:lang w:val="en-US" w:eastAsia="zh-CN"/>
        </w:rPr>
        <w:t xml:space="preserve"> 选择</w:t>
      </w:r>
      <w:r>
        <w:rPr>
          <w:rFonts w:hint="eastAsia"/>
          <w:b w:val="0"/>
          <w:bCs/>
          <w:sz w:val="24"/>
          <w:szCs w:val="21"/>
        </w:rPr>
        <w:t>AdamOptimizer</w:t>
      </w:r>
      <w:r>
        <w:rPr>
          <w:rFonts w:hint="eastAsia"/>
          <w:b w:val="0"/>
          <w:bCs/>
          <w:sz w:val="24"/>
          <w:szCs w:val="21"/>
          <w:lang w:val="en-US" w:eastAsia="zh-CN"/>
        </w:rPr>
        <w:t>优化器的运行结果如下：</w:t>
      </w:r>
    </w:p>
    <w:bookmarkEnd w:id="34"/>
    <w:tbl>
      <w:tblPr>
        <w:tblStyle w:val="15"/>
        <w:tblW w:w="9630" w:type="dxa"/>
        <w:tblInd w:w="-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800"/>
        <w:gridCol w:w="4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beta1=0.9,beta2=0.999, epsilon=1e-08</w:t>
            </w:r>
          </w:p>
        </w:tc>
        <w:tc>
          <w:tcPr>
            <w:tcW w:w="4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beta1=0.99,beta2=0.9999, epsilon=1e-08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第   10步，当前loss：117.76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......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bookmarkStart w:id="35" w:name="_Toc8838"/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第 1960步，当前loss：14.80</w:t>
            </w:r>
            <w:bookmarkEnd w:id="35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bookmarkStart w:id="36" w:name="_Toc20182"/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......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第 2000步，当前loss：25.67</w:t>
            </w:r>
            <w:bookmarkEnd w:id="36"/>
          </w:p>
        </w:tc>
        <w:tc>
          <w:tcPr>
            <w:tcW w:w="4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4"/>
                <w:szCs w:val="3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32"/>
              </w:rPr>
              <w:t>第   10步，当前loss：130.88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32"/>
                <w:lang w:val="en-US" w:eastAsia="zh-CN"/>
              </w:rPr>
              <w:t>......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32"/>
                <w:lang w:val="en-US" w:eastAsia="zh-CN"/>
              </w:rPr>
              <w:t>1960步，当前loss：24.65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黑体" w:hAnsi="黑体" w:eastAsia="黑体" w:cs="黑体"/>
                <w:b w:val="0"/>
                <w:bCs w:val="0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32"/>
                <w:lang w:val="en-US" w:eastAsia="zh-CN"/>
              </w:rPr>
              <w:t>......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32"/>
              </w:rPr>
              <w:t>第 2000步，当前loss：23.</w:t>
            </w:r>
            <w:r>
              <w:rPr>
                <w:rFonts w:hint="eastAsia"/>
                <w:sz w:val="28"/>
                <w:szCs w:val="36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 xml:space="preserve">准确率: </w:t>
            </w:r>
            <w:r>
              <w:rPr>
                <w:rFonts w:hint="eastAsia" w:ascii="黑体" w:hAnsi="黑体" w:eastAsia="黑体" w:cs="黑体"/>
                <w:b/>
                <w:bCs/>
                <w:sz w:val="24"/>
                <w:szCs w:val="32"/>
                <w:lang w:val="en-US" w:eastAsia="zh-CN"/>
              </w:rPr>
              <w:t>0.91</w:t>
            </w: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，测试了10000张图片</w:t>
            </w:r>
          </w:p>
        </w:tc>
        <w:tc>
          <w:tcPr>
            <w:tcW w:w="4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  <w:szCs w:val="22"/>
              </w:rPr>
              <w:t xml:space="preserve">准确率: 0.92，测试了10000张图片 </w:t>
            </w:r>
          </w:p>
        </w:tc>
      </w:tr>
    </w:tbl>
    <w:p>
      <w:pPr>
        <w:tabs>
          <w:tab w:val="left" w:pos="853"/>
        </w:tabs>
        <w:jc w:val="left"/>
        <w:rPr>
          <w:rFonts w:hint="eastAsia"/>
          <w:lang w:val="en-US" w:eastAsia="zh-CN"/>
        </w:rPr>
      </w:pPr>
    </w:p>
    <w:p>
      <w:pPr>
        <w:pStyle w:val="3"/>
        <w:ind w:firstLine="321" w:firstLineChars="100"/>
        <w:rPr>
          <w:rFonts w:hint="eastAsia"/>
          <w:lang w:val="en-US" w:eastAsia="zh-CN"/>
        </w:rPr>
      </w:pPr>
      <w:bookmarkStart w:id="37" w:name="_Toc29972_WPSOffice_Level1"/>
      <w:r>
        <w:rPr>
          <w:rFonts w:hint="eastAsia"/>
          <w:lang w:val="en-US" w:eastAsia="zh-CN"/>
        </w:rPr>
        <w:t>3 总结</w:t>
      </w:r>
      <w:bookmarkEnd w:id="37"/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853"/>
        </w:tabs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报告分析在不同的算法，对手写数字识别的实现，KNN算法是比较经典的分类算法，尽管算法思想简单，但在有些领域还时有着不错的分类效果，现在，Google以经开发出TensorFlow框架，我们可以借助框架，进一步缩短开发编码的时间、简化工作量。利用数学上的知识，对算法进行调参优化，通过调参优化过程 ，寻找到最好的参数，更好的将数据泛化，从而，寻找到一个更好的分类器 。</w:t>
      </w:r>
    </w:p>
    <w:p>
      <w:pPr>
        <w:tabs>
          <w:tab w:val="left" w:pos="853"/>
        </w:tabs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编写报告的同时，学到了很多知识，对框架的进一步理解，优化器的选择，调参的步骤过程 ，这给以后的学习工作提供了良好的经验。</w:t>
      </w: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53"/>
        </w:tabs>
        <w:jc w:val="left"/>
        <w:rPr>
          <w:rFonts w:hint="eastAsia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0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¿¬Ì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b/>
                              <w:bCs/>
                              <w:sz w:val="22"/>
                              <w:szCs w:val="3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2"/>
                              <w:szCs w:val="36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2"/>
                              <w:szCs w:val="36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2"/>
                              <w:szCs w:val="36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2"/>
                              <w:szCs w:val="3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2"/>
                              <w:szCs w:val="36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b/>
                        <w:bCs/>
                        <w:sz w:val="22"/>
                        <w:szCs w:val="36"/>
                        <w:lang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22"/>
                        <w:szCs w:val="36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22"/>
                        <w:szCs w:val="36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 w:val="22"/>
                        <w:szCs w:val="36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sz w:val="22"/>
                        <w:szCs w:val="36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b/>
                        <w:bCs/>
                        <w:sz w:val="22"/>
                        <w:szCs w:val="36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1F52C4"/>
    <w:multiLevelType w:val="singleLevel"/>
    <w:tmpl w:val="EF1F52C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64D8C1C5"/>
    <w:multiLevelType w:val="singleLevel"/>
    <w:tmpl w:val="64D8C1C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B3030"/>
    <w:rsid w:val="05E25561"/>
    <w:rsid w:val="079227CD"/>
    <w:rsid w:val="07A8459C"/>
    <w:rsid w:val="07D92738"/>
    <w:rsid w:val="083904E3"/>
    <w:rsid w:val="09AD5279"/>
    <w:rsid w:val="0D106AF5"/>
    <w:rsid w:val="0DF6025C"/>
    <w:rsid w:val="0FB45C5A"/>
    <w:rsid w:val="12CA2A6F"/>
    <w:rsid w:val="14AC45A9"/>
    <w:rsid w:val="15646B30"/>
    <w:rsid w:val="19C36F1C"/>
    <w:rsid w:val="1A273B63"/>
    <w:rsid w:val="1D33121D"/>
    <w:rsid w:val="1DB25D6D"/>
    <w:rsid w:val="247D6522"/>
    <w:rsid w:val="25575E35"/>
    <w:rsid w:val="28A45BEE"/>
    <w:rsid w:val="2B662D21"/>
    <w:rsid w:val="2CE24ED9"/>
    <w:rsid w:val="2D3B1982"/>
    <w:rsid w:val="30DE51B3"/>
    <w:rsid w:val="31450339"/>
    <w:rsid w:val="31523BBC"/>
    <w:rsid w:val="328320E8"/>
    <w:rsid w:val="32F91AF5"/>
    <w:rsid w:val="33800616"/>
    <w:rsid w:val="35507A52"/>
    <w:rsid w:val="3590292A"/>
    <w:rsid w:val="37A31FAF"/>
    <w:rsid w:val="386E079A"/>
    <w:rsid w:val="3A2A270B"/>
    <w:rsid w:val="3B0A3597"/>
    <w:rsid w:val="3B3A6555"/>
    <w:rsid w:val="3C6A6CFC"/>
    <w:rsid w:val="40B115DC"/>
    <w:rsid w:val="41F44F22"/>
    <w:rsid w:val="46034519"/>
    <w:rsid w:val="463518A1"/>
    <w:rsid w:val="49FD49EA"/>
    <w:rsid w:val="4A9E6E51"/>
    <w:rsid w:val="4C444D23"/>
    <w:rsid w:val="53A0473E"/>
    <w:rsid w:val="55545B1E"/>
    <w:rsid w:val="56A93D45"/>
    <w:rsid w:val="56B632FF"/>
    <w:rsid w:val="5AC1104F"/>
    <w:rsid w:val="5E774FAA"/>
    <w:rsid w:val="5EC46C41"/>
    <w:rsid w:val="5F5C71FB"/>
    <w:rsid w:val="609F6EC8"/>
    <w:rsid w:val="612614E5"/>
    <w:rsid w:val="625C7826"/>
    <w:rsid w:val="67DB65EC"/>
    <w:rsid w:val="6B2B1AB4"/>
    <w:rsid w:val="6B355C10"/>
    <w:rsid w:val="6B95097C"/>
    <w:rsid w:val="6D535020"/>
    <w:rsid w:val="6FB3691C"/>
    <w:rsid w:val="6FB77A0C"/>
    <w:rsid w:val="70266AF5"/>
    <w:rsid w:val="706943C2"/>
    <w:rsid w:val="707F1281"/>
    <w:rsid w:val="70A47235"/>
    <w:rsid w:val="731B2B35"/>
    <w:rsid w:val="74163780"/>
    <w:rsid w:val="76167843"/>
    <w:rsid w:val="772D60E3"/>
    <w:rsid w:val="77C140A0"/>
    <w:rsid w:val="789B12E2"/>
    <w:rsid w:val="78C0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3 Char"/>
    <w:link w:val="4"/>
    <w:uiPriority w:val="0"/>
    <w:rPr>
      <w:b/>
      <w:sz w:val="32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c9ad39c-cd18-4057-94cf-2f523930ed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9ad39c-cd18-4057-94cf-2f523930ed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c7d399-6f22-484b-ac77-9036894050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c7d399-6f22-484b-ac77-9036894050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3acebf-9a46-4c3d-b922-d02fb99cb4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3acebf-9a46-4c3d-b922-d02fb99cb4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8c2c14-1406-4844-a2fe-9036c04b82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8c2c14-1406-4844-a2fe-9036c04b82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2982b7-bf73-4369-8d06-9cb8362c15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2982b7-bf73-4369-8d06-9cb8362c15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6fda64-6734-4960-aa3c-1629b74bf6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6fda64-6734-4960-aa3c-1629b74bf6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95b6f8-5e74-4145-98b0-09d66b6924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95b6f8-5e74-4145-98b0-09d66b6924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8d7564-97c3-4fce-8410-b72f491e90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8d7564-97c3-4fce-8410-b72f491e90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65974a-6c34-4a14-a8a3-4bac198f15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65974a-6c34-4a14-a8a3-4bac198f15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bfa4b3-80a7-4c79-b62f-87d800a807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bfa4b3-80a7-4c79-b62f-87d800a807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c9361e-03b0-4d46-b4ee-2c1e3a82da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c9361e-03b0-4d46-b4ee-2c1e3a82da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59ad93-9262-492a-a73f-929026427c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59ad93-9262-492a-a73f-929026427c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73dc0a-2d67-4807-acd9-4c0f73d36c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73dc0a-2d67-4807-acd9-4c0f73d36c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c65fcf-8768-4c16-b975-c409f56b6f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c65fcf-8768-4c16-b975-c409f56b6f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6ad428-e201-44d1-89e8-c117cde798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6ad428-e201-44d1-89e8-c117cde798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4ed665-df5f-4280-8ffc-5db8c78ad1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4ed665-df5f-4280-8ffc-5db8c78ad1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8600b7-89f1-49c2-986b-0676913b69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8600b7-89f1-49c2-986b-0676913b69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11</Pages>
  <Words>2970</Words>
  <Characters>10452</Characters>
  <Lines>0</Lines>
  <Paragraphs>0</Paragraphs>
  <TotalTime>4</TotalTime>
  <ScaleCrop>false</ScaleCrop>
  <LinksUpToDate>false</LinksUpToDate>
  <CharactersWithSpaces>12102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2018-05-15T03:20:00Z</dcterms:created>
  <dc:creator>Don't touch my heart,and leave</dc:creator>
  <cp:lastModifiedBy>Don't touch my heart,and leave</cp:lastModifiedBy>
  <dcterms:modified xsi:type="dcterms:W3CDTF">2018-05-15T09:37:27Z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