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读取文件报告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按照飞机票的价格升序排序，查找起点到终点、再返回到起点的前5个路程规划，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得出时间开销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0" w:lineRule="atLeast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100" w:right="0" w:rightChars="0" w:hanging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平台：Windows10+JAVAEE+JDK1.8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100" w:right="0" w:rightChars="0" w:hanging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运行内存：4G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100" w:right="0" w:rightChars="0" w:hanging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文件大小：2.53G+893kb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始发地、目的地、航班号、出发日期....，如果全写成数组或者集合的形式，就没有数据属性的关联性，故而吸取面向对象的思想，把需要的属性信息抽取出来封装成一个对象，进而数据易处理操作。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利用 java中的static 关键字将封装好的对象存放在RAM.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利用双向搜索思想，构建两个数据结构，集合一中的起点即是集合二中的终点，集合二中的起点即是集合一中的终点。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¿¬Ìå" w:hAnsi="¿¬Ìå" w:eastAsia="¿¬Ìå"/>
          <w:b/>
          <w:bCs/>
          <w:color w:val="000000" w:themeColor="text1"/>
          <w:sz w:val="22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按照价格排序，Java中有对对象某一属性排序的接口，</w:t>
      </w:r>
      <w:r>
        <w:rPr>
          <w:rFonts w:hint="eastAsia" w:ascii="¿¬Ìå" w:hAnsi="¿¬Ìå" w:eastAsia="¿¬Ìå"/>
          <w:b/>
          <w:color w:val="7F0055"/>
          <w:sz w:val="22"/>
          <w:szCs w:val="21"/>
          <w:highlight w:val="white"/>
        </w:rPr>
        <w:t>implements</w:t>
      </w:r>
      <w:r>
        <w:rPr>
          <w:rFonts w:hint="eastAsia" w:ascii="¿¬Ìå" w:hAnsi="¿¬Ìå" w:eastAsia="¿¬Ìå"/>
          <w:color w:val="000000"/>
          <w:sz w:val="22"/>
          <w:szCs w:val="21"/>
          <w:highlight w:val="white"/>
        </w:rPr>
        <w:t xml:space="preserve"> </w:t>
      </w:r>
      <w:r>
        <w:rPr>
          <w:rFonts w:hint="eastAsia" w:ascii="¿¬Ìå" w:hAnsi="¿¬Ìå" w:eastAsia="¿¬Ìå"/>
          <w:b/>
          <w:bCs/>
          <w:color w:val="000000" w:themeColor="text1"/>
          <w:sz w:val="22"/>
          <w:szCs w:val="21"/>
          <w:highlight w:val="white"/>
          <w14:textFill>
            <w14:solidFill>
              <w14:schemeClr w14:val="tx1"/>
            </w14:solidFill>
          </w14:textFill>
        </w:rPr>
        <w:t>Comparable&lt;oriEng&gt;</w:t>
      </w:r>
      <w:r>
        <w:rPr>
          <w:rFonts w:hint="eastAsia" w:ascii="¿¬Ìå" w:hAnsi="¿¬Ìå" w:eastAsia="¿¬Ìå"/>
          <w:b/>
          <w:bCs/>
          <w:color w:val="000000" w:themeColor="text1"/>
          <w:sz w:val="22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¿¬Ìå" w:hAnsi="¿¬Ìå" w:eastAsia="¿¬Ìå"/>
          <w:b/>
          <w:bCs/>
          <w:color w:val="000000" w:themeColor="text1"/>
          <w:sz w:val="22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实现接口，必实现接口中的方法：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1"/>
        </w:rPr>
      </w:pPr>
      <w:r>
        <w:rPr>
          <w:rFonts w:hint="eastAsia" w:ascii="¿¬Ìå" w:hAnsi="¿¬Ìå" w:eastAsia="¿¬Ìå"/>
          <w:color w:val="3F7F5F"/>
          <w:sz w:val="22"/>
          <w:szCs w:val="21"/>
        </w:rPr>
        <w:t>//实现Comparable接口，实现接口类中的方法，对价格进行排序 按照 升序排序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646464"/>
          <w:sz w:val="24"/>
          <w:szCs w:val="22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public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int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compareTo(oriEng </w:t>
      </w:r>
      <w:r>
        <w:rPr>
          <w:rFonts w:hint="eastAsia" w:ascii="¿¬Ìå" w:hAnsi="¿¬Ìå" w:eastAsia="¿¬Ìå"/>
          <w:color w:val="6A3E3E"/>
          <w:sz w:val="24"/>
          <w:szCs w:val="22"/>
        </w:rPr>
        <w:t>o</w:t>
      </w:r>
      <w:r>
        <w:rPr>
          <w:rFonts w:hint="eastAsia" w:ascii="¿¬Ìå" w:hAnsi="¿¬Ìå" w:eastAsia="¿¬Ìå"/>
          <w:color w:val="000000"/>
          <w:sz w:val="24"/>
          <w:szCs w:val="22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3F7F5F"/>
          <w:sz w:val="24"/>
          <w:szCs w:val="22"/>
        </w:rPr>
        <w:t xml:space="preserve">// </w:t>
      </w:r>
      <w:r>
        <w:rPr>
          <w:rFonts w:hint="eastAsia" w:ascii="¿¬Ìå" w:hAnsi="¿¬Ìå" w:eastAsia="¿¬Ìå"/>
          <w:b/>
          <w:color w:val="7F9FBF"/>
          <w:sz w:val="24"/>
          <w:szCs w:val="22"/>
        </w:rPr>
        <w:t>TODO</w:t>
      </w:r>
      <w:r>
        <w:rPr>
          <w:rFonts w:hint="eastAsia" w:ascii="¿¬Ìå" w:hAnsi="¿¬Ìå" w:eastAsia="¿¬Ìå"/>
          <w:color w:val="3F7F5F"/>
          <w:sz w:val="24"/>
          <w:szCs w:val="22"/>
        </w:rPr>
        <w:t xml:space="preserve"> Auto-generated method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return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new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Float(</w:t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this</w:t>
      </w:r>
      <w:r>
        <w:rPr>
          <w:rFonts w:hint="eastAsia" w:ascii="¿¬Ìå" w:hAnsi="¿¬Ìå" w:eastAsia="¿¬Ìå"/>
          <w:color w:val="000000"/>
          <w:sz w:val="24"/>
          <w:szCs w:val="22"/>
        </w:rPr>
        <w:t>.getPrice()).compareTo(</w:t>
      </w:r>
      <w:r>
        <w:rPr>
          <w:rFonts w:hint="eastAsia" w:ascii="¿¬Ìå" w:hAnsi="¿¬Ìå" w:eastAsia="¿¬Ìå"/>
          <w:color w:val="6A3E3E"/>
          <w:sz w:val="24"/>
          <w:szCs w:val="22"/>
        </w:rPr>
        <w:t>o</w:t>
      </w:r>
      <w:r>
        <w:rPr>
          <w:rFonts w:hint="eastAsia" w:ascii="¿¬Ìå" w:hAnsi="¿¬Ìå" w:eastAsia="¿¬Ìå"/>
          <w:color w:val="000000"/>
          <w:sz w:val="24"/>
          <w:szCs w:val="22"/>
        </w:rPr>
        <w:t>.getPrice());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对象的数据结构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数据结构：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集合一：desEng类对象（起点，价格，终点，终点主题，航班号，起飞日期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class desEng </w:t>
      </w:r>
      <w:r>
        <w:rPr>
          <w:rFonts w:hint="eastAsia" w:ascii="¿¬Ìå" w:hAnsi="¿¬Ìå" w:eastAsia="¿¬Ìå"/>
          <w:b/>
          <w:color w:val="7F0055"/>
          <w:sz w:val="22"/>
          <w:szCs w:val="21"/>
          <w:highlight w:val="white"/>
        </w:rPr>
        <w:t>implements</w:t>
      </w:r>
      <w:r>
        <w:rPr>
          <w:rFonts w:hint="eastAsia" w:ascii="¿¬Ìå" w:hAnsi="¿¬Ìå" w:eastAsia="¿¬Ìå"/>
          <w:color w:val="000000"/>
          <w:sz w:val="22"/>
          <w:szCs w:val="21"/>
          <w:highlight w:val="white"/>
        </w:rPr>
        <w:t xml:space="preserve"> Comparable&lt;</w:t>
      </w:r>
      <w:r>
        <w:rPr>
          <w:rFonts w:hint="eastAsia" w:ascii="¿¬Ìå" w:hAnsi="¿¬Ìå" w:eastAsia="¿¬Ìå"/>
          <w:color w:val="000000"/>
          <w:sz w:val="22"/>
          <w:szCs w:val="21"/>
          <w:highlight w:val="white"/>
          <w:lang w:val="en-US" w:eastAsia="zh-CN"/>
        </w:rPr>
        <w:t>des</w:t>
      </w:r>
      <w:r>
        <w:rPr>
          <w:rFonts w:hint="eastAsia" w:ascii="¿¬Ìå" w:hAnsi="¿¬Ìå" w:eastAsia="¿¬Ìå"/>
          <w:color w:val="000000"/>
          <w:sz w:val="22"/>
          <w:szCs w:val="21"/>
          <w:highlight w:val="white"/>
        </w:rPr>
        <w:t>Eng&gt;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="¿¬Ìå" w:hAnsi="¿¬Ìå" w:eastAsia="¿¬Ìå"/>
          <w:color w:val="3F7F5F"/>
          <w:sz w:val="20"/>
          <w:szCs w:val="18"/>
        </w:rPr>
        <w:t>//起点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8"/>
        </w:rPr>
        <w:tab/>
      </w:r>
      <w:r>
        <w:rPr>
          <w:rFonts w:hint="eastAsia" w:ascii="¿¬Ìå" w:hAnsi="¿¬Ìå" w:eastAsia="¿¬Ìå"/>
          <w:color w:val="000000"/>
          <w:sz w:val="28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oriEng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float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0000C0"/>
          <w:sz w:val="21"/>
          <w:szCs w:val="20"/>
        </w:rPr>
        <w:t>price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desEng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//起点特征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oriEngthemeName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//航班号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flightNo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//起飞时间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flightDt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  <w:lang w:val="en-US" w:eastAsia="zh-CN"/>
        </w:rPr>
      </w:pPr>
      <w:r>
        <w:rPr>
          <w:rFonts w:hint="eastAsia" w:ascii="¿¬Ìå" w:hAnsi="¿¬Ìå" w:eastAsia="¿¬Ìå"/>
          <w:color w:val="000000"/>
          <w:sz w:val="21"/>
          <w:szCs w:val="20"/>
          <w:lang w:val="en-US" w:eastAsia="zh-CN"/>
        </w:rPr>
        <w:t>Getter  And  Setter方法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3F7F5F"/>
          <w:sz w:val="20"/>
          <w:szCs w:val="18"/>
        </w:rPr>
        <w:t>/</w:t>
      </w:r>
      <w:r>
        <w:rPr>
          <w:rFonts w:hint="eastAsia" w:ascii="¿¬Ìå" w:hAnsi="¿¬Ìå" w:eastAsia="¿¬Ìå"/>
          <w:color w:val="3F7F5F"/>
          <w:sz w:val="20"/>
          <w:szCs w:val="18"/>
          <w:lang w:val="en-US" w:eastAsia="zh-CN"/>
        </w:rPr>
        <w:t>/</w:t>
      </w:r>
      <w:r>
        <w:rPr>
          <w:rFonts w:hint="eastAsia" w:ascii="¿¬Ìå" w:hAnsi="¿¬Ìå" w:eastAsia="¿¬Ìå"/>
          <w:color w:val="3F7F5F"/>
          <w:sz w:val="20"/>
          <w:szCs w:val="18"/>
        </w:rPr>
        <w:t>实现Comparable接口，实现接口类中的方法，对价格进行排序 按照 升序排序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46464"/>
          <w:sz w:val="20"/>
          <w:szCs w:val="18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public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int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compareTo(desEng </w:t>
      </w:r>
      <w:r>
        <w:rPr>
          <w:rFonts w:hint="eastAsia" w:ascii="¿¬Ìå" w:hAnsi="¿¬Ìå" w:eastAsia="¿¬Ìå"/>
          <w:color w:val="6A3E3E"/>
          <w:sz w:val="20"/>
          <w:szCs w:val="18"/>
        </w:rPr>
        <w:t>o</w:t>
      </w:r>
      <w:r>
        <w:rPr>
          <w:rFonts w:hint="eastAsia" w:ascii="¿¬Ìå" w:hAnsi="¿¬Ìå" w:eastAsia="¿¬Ìå"/>
          <w:color w:val="000000"/>
          <w:sz w:val="20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return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new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Float(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this</w:t>
      </w:r>
      <w:r>
        <w:rPr>
          <w:rFonts w:hint="eastAsia" w:ascii="¿¬Ìå" w:hAnsi="¿¬Ìå" w:eastAsia="¿¬Ìå"/>
          <w:color w:val="000000"/>
          <w:sz w:val="20"/>
          <w:szCs w:val="18"/>
        </w:rPr>
        <w:t>.getPrice()).compareTo(</w:t>
      </w:r>
      <w:r>
        <w:rPr>
          <w:rFonts w:hint="eastAsia" w:ascii="¿¬Ìå" w:hAnsi="¿¬Ìå" w:eastAsia="¿¬Ìå"/>
          <w:color w:val="6A3E3E"/>
          <w:sz w:val="20"/>
          <w:szCs w:val="18"/>
        </w:rPr>
        <w:t>o</w:t>
      </w:r>
      <w:r>
        <w:rPr>
          <w:rFonts w:hint="eastAsia" w:ascii="¿¬Ìå" w:hAnsi="¿¬Ìå" w:eastAsia="¿¬Ìå"/>
          <w:color w:val="000000"/>
          <w:sz w:val="20"/>
          <w:szCs w:val="18"/>
        </w:rPr>
        <w:t>.getPrice());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15"/>
          <w:szCs w:val="13"/>
          <w:lang w:val="en-US" w:eastAsia="zh-CN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21"/>
          <w:lang w:val="en-US" w:eastAsia="zh-CN"/>
        </w:rPr>
        <w:t>}</w:t>
      </w:r>
      <w:r>
        <w:rPr>
          <w:rFonts w:hint="eastAsia" w:ascii="¿¬Ìå" w:hAnsi="¿¬Ìå" w:eastAsia="¿¬Ìå"/>
          <w:color w:val="000000"/>
          <w:sz w:val="28"/>
        </w:rPr>
        <w:tab/>
      </w:r>
      <w:r>
        <w:rPr>
          <w:rFonts w:hint="eastAsia" w:ascii="¿¬Ìå" w:hAnsi="¿¬Ìå" w:eastAsia="¿¬Ìå"/>
          <w:color w:val="000000"/>
          <w:sz w:val="28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¿¬Ìå" w:hAnsi="¿¬Ìå" w:eastAsia="¿¬Ìå"/>
          <w:color w:val="000000"/>
          <w:sz w:val="28"/>
          <w:highlight w:val="white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List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&lt;desEng&gt; </w:t>
      </w:r>
      <w:r>
        <w:rPr>
          <w:rFonts w:hint="eastAsia" w:ascii="¿¬Ìå" w:hAnsi="¿¬Ìå" w:eastAsia="¿¬Ìå"/>
          <w:i/>
          <w:color w:val="0000C0"/>
          <w:sz w:val="28"/>
          <w:highlight w:val="white"/>
        </w:rPr>
        <w:t>desEngList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8"/>
          <w:highlight w:val="white"/>
        </w:rPr>
        <w:t>new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 ArrayList&lt;desEng&gt;();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集合二oriEng类对象（起点，价格，终点，终点主题，航班号，起飞日期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class oriEng </w:t>
      </w:r>
      <w:r>
        <w:rPr>
          <w:rFonts w:hint="eastAsia" w:ascii="¿¬Ìå" w:hAnsi="¿¬Ìå" w:eastAsia="¿¬Ìå"/>
          <w:b/>
          <w:color w:val="7F0055"/>
          <w:sz w:val="22"/>
          <w:szCs w:val="21"/>
          <w:highlight w:val="white"/>
        </w:rPr>
        <w:t>implements</w:t>
      </w:r>
      <w:r>
        <w:rPr>
          <w:rFonts w:hint="eastAsia" w:ascii="¿¬Ìå" w:hAnsi="¿¬Ìå" w:eastAsia="¿¬Ìå"/>
          <w:color w:val="000000"/>
          <w:sz w:val="22"/>
          <w:szCs w:val="21"/>
          <w:highlight w:val="white"/>
        </w:rPr>
        <w:t xml:space="preserve"> </w:t>
      </w:r>
      <w:r>
        <w:rPr>
          <w:rFonts w:hint="eastAsia" w:ascii="¿¬Ìå" w:hAnsi="¿¬Ìå" w:eastAsia="¿¬Ìå"/>
          <w:b/>
          <w:bCs/>
          <w:color w:val="000000" w:themeColor="text1"/>
          <w:sz w:val="22"/>
          <w:szCs w:val="21"/>
          <w:highlight w:val="white"/>
          <w14:textFill>
            <w14:solidFill>
              <w14:schemeClr w14:val="tx1"/>
            </w14:solidFill>
          </w14:textFill>
        </w:rPr>
        <w:t>Comparable&lt;oriEng&gt;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="¿¬Ìå" w:hAnsi="¿¬Ìå" w:eastAsia="¿¬Ìå"/>
          <w:color w:val="3F7F5F"/>
          <w:sz w:val="20"/>
          <w:szCs w:val="18"/>
        </w:rPr>
        <w:t>//起点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8"/>
        </w:rPr>
        <w:tab/>
      </w:r>
      <w:r>
        <w:rPr>
          <w:rFonts w:hint="eastAsia" w:ascii="¿¬Ìå" w:hAnsi="¿¬Ìå" w:eastAsia="¿¬Ìå"/>
          <w:color w:val="000000"/>
          <w:sz w:val="28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oriEng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float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0000C0"/>
          <w:sz w:val="21"/>
          <w:szCs w:val="20"/>
        </w:rPr>
        <w:t>price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desEng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//起点特征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oriEngthemeName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//航班号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flightNo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//起飞时间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private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</w:t>
      </w:r>
      <w:r>
        <w:rPr>
          <w:rFonts w:hint="eastAsia" w:ascii="¿¬Ìå" w:hAnsi="¿¬Ìå" w:eastAsia="¿¬Ìå"/>
          <w:color w:val="0000C0"/>
          <w:sz w:val="21"/>
          <w:szCs w:val="20"/>
        </w:rPr>
        <w:t>flightDt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  <w:lang w:val="en-US" w:eastAsia="zh-CN"/>
        </w:rPr>
      </w:pPr>
      <w:r>
        <w:rPr>
          <w:rFonts w:hint="eastAsia" w:ascii="¿¬Ìå" w:hAnsi="¿¬Ìå" w:eastAsia="¿¬Ìå"/>
          <w:color w:val="000000"/>
          <w:sz w:val="21"/>
          <w:szCs w:val="20"/>
          <w:lang w:val="en-US" w:eastAsia="zh-CN"/>
        </w:rPr>
        <w:t>Getter  And  Setter方法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1"/>
        </w:rPr>
      </w:pPr>
      <w:r>
        <w:rPr>
          <w:rFonts w:hint="eastAsia" w:ascii="¿¬Ìå" w:hAnsi="¿¬Ìå" w:eastAsia="¿¬Ìå"/>
          <w:color w:val="3F7F5F"/>
          <w:sz w:val="22"/>
          <w:szCs w:val="21"/>
        </w:rPr>
        <w:t>//实现Comparable接口，实现接口类中的方法，对价格进行排序 按照 升序排序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646464"/>
          <w:sz w:val="24"/>
          <w:szCs w:val="22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public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int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compareTo(oriEng </w:t>
      </w:r>
      <w:r>
        <w:rPr>
          <w:rFonts w:hint="eastAsia" w:ascii="¿¬Ìå" w:hAnsi="¿¬Ìå" w:eastAsia="¿¬Ìå"/>
          <w:color w:val="6A3E3E"/>
          <w:sz w:val="24"/>
          <w:szCs w:val="22"/>
        </w:rPr>
        <w:t>o</w:t>
      </w:r>
      <w:r>
        <w:rPr>
          <w:rFonts w:hint="eastAsia" w:ascii="¿¬Ìå" w:hAnsi="¿¬Ìå" w:eastAsia="¿¬Ìå"/>
          <w:color w:val="000000"/>
          <w:sz w:val="24"/>
          <w:szCs w:val="22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2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return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new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 Float(</w:t>
      </w:r>
      <w:r>
        <w:rPr>
          <w:rFonts w:hint="eastAsia" w:ascii="¿¬Ìå" w:hAnsi="¿¬Ìå" w:eastAsia="¿¬Ìå"/>
          <w:b/>
          <w:color w:val="7F0055"/>
          <w:sz w:val="24"/>
          <w:szCs w:val="22"/>
        </w:rPr>
        <w:t>this</w:t>
      </w:r>
      <w:r>
        <w:rPr>
          <w:rFonts w:hint="eastAsia" w:ascii="¿¬Ìå" w:hAnsi="¿¬Ìå" w:eastAsia="¿¬Ìå"/>
          <w:color w:val="000000"/>
          <w:sz w:val="24"/>
          <w:szCs w:val="22"/>
        </w:rPr>
        <w:t>.getPrice()).compareTo(</w:t>
      </w:r>
      <w:r>
        <w:rPr>
          <w:rFonts w:hint="eastAsia" w:ascii="¿¬Ìå" w:hAnsi="¿¬Ìå" w:eastAsia="¿¬Ìå"/>
          <w:color w:val="6A3E3E"/>
          <w:sz w:val="24"/>
          <w:szCs w:val="22"/>
        </w:rPr>
        <w:t>o</w:t>
      </w:r>
      <w:r>
        <w:rPr>
          <w:rFonts w:hint="eastAsia" w:ascii="¿¬Ìå" w:hAnsi="¿¬Ìå" w:eastAsia="¿¬Ìå"/>
          <w:color w:val="000000"/>
          <w:sz w:val="24"/>
          <w:szCs w:val="22"/>
        </w:rPr>
        <w:t>.getPrice());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ab/>
      </w:r>
      <w:r>
        <w:rPr>
          <w:rFonts w:hint="eastAsia" w:ascii="¿¬Ìå" w:hAnsi="¿¬Ìå" w:eastAsia="¿¬Ìå"/>
          <w:color w:val="000000"/>
          <w:sz w:val="24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  <w:r>
        <w:rPr>
          <w:rFonts w:hint="eastAsia" w:ascii="¿¬Ìå" w:hAnsi="¿¬Ìå" w:eastAsia="¿¬Ìå"/>
          <w:color w:val="000000"/>
          <w:sz w:val="28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¿¬Ìå" w:hAnsi="¿¬Ìå" w:eastAsia="¿¬Ìå"/>
          <w:color w:val="000000"/>
          <w:sz w:val="28"/>
          <w:highlight w:val="white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List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>&lt;</w:t>
      </w:r>
      <w:r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  <w:t>ori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Eng&gt; </w:t>
      </w:r>
      <w:r>
        <w:rPr>
          <w:rFonts w:hint="eastAsia" w:ascii="¿¬Ìå" w:hAnsi="¿¬Ìå" w:eastAsia="¿¬Ìå"/>
          <w:i/>
          <w:color w:val="0000C0"/>
          <w:sz w:val="28"/>
          <w:highlight w:val="white"/>
        </w:rPr>
        <w:t>desEngList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8"/>
          <w:highlight w:val="white"/>
        </w:rPr>
        <w:t>new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 ArrayList&lt;</w:t>
      </w:r>
      <w:r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  <w:t>ori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>Eng&gt;();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通过城市获取城市的主题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城市主题特征在 cityProperty.json文件中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具体处理函数如：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b/>
          <w:color w:val="7F0055"/>
          <w:sz w:val="21"/>
          <w:szCs w:val="20"/>
        </w:rPr>
        <w:t>public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static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String getCityThemes(String </w:t>
      </w:r>
      <w:r>
        <w:rPr>
          <w:rFonts w:hint="eastAsia" w:ascii="¿¬Ìå" w:hAnsi="¿¬Ìå" w:eastAsia="¿¬Ìå"/>
          <w:color w:val="6A3E3E"/>
          <w:sz w:val="21"/>
          <w:szCs w:val="20"/>
        </w:rPr>
        <w:t>cityEnName</w:t>
      </w:r>
      <w:r>
        <w:rPr>
          <w:rFonts w:hint="eastAsia" w:ascii="¿¬Ìå" w:hAnsi="¿¬Ìå" w:eastAsia="¿¬Ìå"/>
          <w:color w:val="000000"/>
          <w:sz w:val="21"/>
          <w:szCs w:val="2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String </w:t>
      </w:r>
      <w:r>
        <w:rPr>
          <w:rFonts w:hint="eastAsia" w:ascii="¿¬Ìå" w:hAnsi="¿¬Ìå" w:eastAsia="¿¬Ìå"/>
          <w:color w:val="6A3E3E"/>
          <w:sz w:val="21"/>
          <w:szCs w:val="20"/>
        </w:rPr>
        <w:t>cityThemes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color w:val="2A00FF"/>
          <w:sz w:val="21"/>
          <w:szCs w:val="20"/>
        </w:rPr>
        <w:t>""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BufferedInputStream </w:t>
      </w:r>
      <w:r>
        <w:rPr>
          <w:rFonts w:hint="eastAsia" w:ascii="¿¬Ìå" w:hAnsi="¿¬Ìå" w:eastAsia="¿¬Ìå"/>
          <w:color w:val="6A3E3E"/>
          <w:sz w:val="21"/>
          <w:szCs w:val="20"/>
        </w:rPr>
        <w:t>bis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try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16"/>
          <w:szCs w:val="15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6A3E3E"/>
          <w:sz w:val="16"/>
          <w:szCs w:val="15"/>
        </w:rPr>
        <w:t>bis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BufferedInputStream(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FileInputStream(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File(</w:t>
      </w:r>
      <w:r>
        <w:rPr>
          <w:rFonts w:hint="eastAsia" w:ascii="¿¬Ìå" w:hAnsi="¿¬Ìå" w:eastAsia="¿¬Ìå"/>
          <w:color w:val="2A00FF"/>
          <w:sz w:val="16"/>
          <w:szCs w:val="15"/>
        </w:rPr>
        <w:t>"F:/cityProperty.json"</w:t>
      </w:r>
      <w:r>
        <w:rPr>
          <w:rFonts w:hint="eastAsia" w:ascii="¿¬Ìå" w:hAnsi="¿¬Ìå" w:eastAsia="¿¬Ìå"/>
          <w:color w:val="000000"/>
          <w:sz w:val="16"/>
          <w:szCs w:val="15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15"/>
          <w:szCs w:val="13"/>
        </w:rPr>
      </w:pP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BufferedReader </w:t>
      </w:r>
      <w:r>
        <w:rPr>
          <w:rFonts w:hint="eastAsia" w:ascii="¿¬Ìå" w:hAnsi="¿¬Ìå" w:eastAsia="¿¬Ìå"/>
          <w:color w:val="6A3E3E"/>
          <w:sz w:val="15"/>
          <w:szCs w:val="13"/>
          <w:u w:val="single"/>
        </w:rPr>
        <w:t>in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5"/>
          <w:szCs w:val="13"/>
        </w:rPr>
        <w:t>new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BufferedReader(</w:t>
      </w:r>
      <w:r>
        <w:rPr>
          <w:rFonts w:hint="eastAsia" w:ascii="¿¬Ìå" w:hAnsi="¿¬Ìå" w:eastAsia="¿¬Ìå"/>
          <w:b/>
          <w:color w:val="7F0055"/>
          <w:sz w:val="15"/>
          <w:szCs w:val="13"/>
        </w:rPr>
        <w:t>new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InputStreamReader(</w:t>
      </w:r>
      <w:r>
        <w:rPr>
          <w:rFonts w:hint="eastAsia" w:ascii="¿¬Ìå" w:hAnsi="¿¬Ìå" w:eastAsia="¿¬Ìå"/>
          <w:color w:val="6A3E3E"/>
          <w:sz w:val="15"/>
          <w:szCs w:val="13"/>
        </w:rPr>
        <w:t>bis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, </w:t>
      </w:r>
      <w:r>
        <w:rPr>
          <w:rFonts w:hint="eastAsia" w:ascii="¿¬Ìå" w:hAnsi="¿¬Ìå" w:eastAsia="¿¬Ìå"/>
          <w:color w:val="2A00FF"/>
          <w:sz w:val="15"/>
          <w:szCs w:val="13"/>
        </w:rPr>
        <w:t>"utf-8"</w:t>
      </w:r>
      <w:r>
        <w:rPr>
          <w:rFonts w:hint="eastAsia" w:ascii="¿¬Ìå" w:hAnsi="¿¬Ìå" w:eastAsia="¿¬Ìå"/>
          <w:color w:val="000000"/>
          <w:sz w:val="15"/>
          <w:szCs w:val="13"/>
        </w:rPr>
        <w:t>), 10 * 1024 * 1024);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String </w:t>
      </w:r>
      <w:r>
        <w:rPr>
          <w:rFonts w:hint="eastAsia" w:ascii="¿¬Ìå" w:hAnsi="¿¬Ìå" w:eastAsia="¿¬Ìå"/>
          <w:color w:val="6A3E3E"/>
          <w:sz w:val="21"/>
          <w:szCs w:val="20"/>
        </w:rPr>
        <w:t>s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null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 此此循环得到多少个机场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while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((</w:t>
      </w:r>
      <w:r>
        <w:rPr>
          <w:rFonts w:hint="eastAsia" w:ascii="¿¬Ìå" w:hAnsi="¿¬Ìå" w:eastAsia="¿¬Ìå"/>
          <w:color w:val="6A3E3E"/>
          <w:sz w:val="21"/>
          <w:szCs w:val="20"/>
        </w:rPr>
        <w:t>s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color w:val="6A3E3E"/>
          <w:sz w:val="21"/>
          <w:szCs w:val="20"/>
        </w:rPr>
        <w:t>in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.readLine()) !=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null</w:t>
      </w:r>
      <w:r>
        <w:rPr>
          <w:rFonts w:hint="eastAsia" w:ascii="¿¬Ìå" w:hAnsi="¿¬Ìå" w:eastAsia="¿¬Ìå"/>
          <w:color w:val="000000"/>
          <w:sz w:val="21"/>
          <w:szCs w:val="2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>// 创建一个包含原始</w:t>
      </w:r>
      <w:r>
        <w:rPr>
          <w:rFonts w:hint="eastAsia" w:ascii="¿¬Ìå" w:hAnsi="¿¬Ìå" w:eastAsia="¿¬Ìå"/>
          <w:color w:val="3F7F5F"/>
          <w:sz w:val="21"/>
          <w:szCs w:val="20"/>
          <w:u w:val="single"/>
        </w:rPr>
        <w:t>json</w:t>
      </w:r>
      <w:r>
        <w:rPr>
          <w:rFonts w:hint="eastAsia" w:ascii="¿¬Ìå" w:hAnsi="¿¬Ìå" w:eastAsia="¿¬Ìå"/>
          <w:color w:val="3F7F5F"/>
          <w:sz w:val="21"/>
          <w:szCs w:val="20"/>
        </w:rPr>
        <w:t>串的</w:t>
      </w:r>
      <w:r>
        <w:rPr>
          <w:rFonts w:hint="eastAsia" w:ascii="¿¬Ìå" w:hAnsi="¿¬Ìå" w:eastAsia="¿¬Ìå"/>
          <w:color w:val="3F7F5F"/>
          <w:sz w:val="21"/>
          <w:szCs w:val="20"/>
          <w:u w:val="single"/>
        </w:rPr>
        <w:t>json</w:t>
      </w:r>
      <w:r>
        <w:rPr>
          <w:rFonts w:hint="eastAsia" w:ascii="¿¬Ìå" w:hAnsi="¿¬Ìå" w:eastAsia="¿¬Ìå"/>
          <w:color w:val="3F7F5F"/>
          <w:sz w:val="21"/>
          <w:szCs w:val="20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JSONObject </w:t>
      </w:r>
      <w:r>
        <w:rPr>
          <w:rFonts w:hint="eastAsia" w:ascii="¿¬Ìå" w:hAnsi="¿¬Ìå" w:eastAsia="¿¬Ìå"/>
          <w:color w:val="6A3E3E"/>
          <w:sz w:val="21"/>
          <w:szCs w:val="20"/>
        </w:rPr>
        <w:t>dataJson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new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JSONObject(</w:t>
      </w:r>
      <w:r>
        <w:rPr>
          <w:rFonts w:hint="eastAsia" w:ascii="¿¬Ìå" w:hAnsi="¿¬Ìå" w:eastAsia="¿¬Ìå"/>
          <w:color w:val="6A3E3E"/>
          <w:sz w:val="21"/>
          <w:szCs w:val="20"/>
        </w:rPr>
        <w:t>s</w:t>
      </w:r>
      <w:r>
        <w:rPr>
          <w:rFonts w:hint="eastAsia" w:ascii="¿¬Ìå" w:hAnsi="¿¬Ìå" w:eastAsia="¿¬Ìå"/>
          <w:color w:val="000000"/>
          <w:sz w:val="21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if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</w:t>
      </w:r>
      <w:r>
        <w:rPr>
          <w:rFonts w:hint="eastAsia" w:ascii="¿¬Ìå" w:hAnsi="¿¬Ìå" w:eastAsia="¿¬Ìå"/>
          <w:color w:val="6A3E3E"/>
          <w:sz w:val="21"/>
          <w:szCs w:val="20"/>
        </w:rPr>
        <w:t>s</w:t>
      </w:r>
      <w:r>
        <w:rPr>
          <w:rFonts w:hint="eastAsia" w:ascii="¿¬Ìå" w:hAnsi="¿¬Ìå" w:eastAsia="¿¬Ìå"/>
          <w:color w:val="000000"/>
          <w:sz w:val="21"/>
          <w:szCs w:val="20"/>
        </w:rPr>
        <w:t>.contains(</w:t>
      </w:r>
      <w:r>
        <w:rPr>
          <w:rFonts w:hint="eastAsia" w:ascii="¿¬Ìå" w:hAnsi="¿¬Ìå" w:eastAsia="¿¬Ìå"/>
          <w:color w:val="2A00FF"/>
          <w:sz w:val="21"/>
          <w:szCs w:val="20"/>
        </w:rPr>
        <w:t>"airPortList"</w:t>
      </w:r>
      <w:r>
        <w:rPr>
          <w:rFonts w:hint="eastAsia" w:ascii="¿¬Ìå" w:hAnsi="¿¬Ìå" w:eastAsia="¿¬Ìå"/>
          <w:color w:val="000000"/>
          <w:sz w:val="21"/>
          <w:szCs w:val="20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String </w:t>
      </w:r>
      <w:r>
        <w:rPr>
          <w:rFonts w:hint="eastAsia" w:ascii="¿¬Ìå" w:hAnsi="¿¬Ìå" w:eastAsia="¿¬Ìå"/>
          <w:color w:val="6A3E3E"/>
          <w:sz w:val="21"/>
          <w:szCs w:val="20"/>
        </w:rPr>
        <w:t>airport_cd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color w:val="2A00FF"/>
          <w:sz w:val="21"/>
          <w:szCs w:val="20"/>
        </w:rPr>
        <w:t>""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JSONArray </w:t>
      </w:r>
      <w:r>
        <w:rPr>
          <w:rFonts w:hint="eastAsia" w:ascii="¿¬Ìå" w:hAnsi="¿¬Ìå" w:eastAsia="¿¬Ìå"/>
          <w:color w:val="6A3E3E"/>
          <w:sz w:val="20"/>
          <w:szCs w:val="18"/>
        </w:rPr>
        <w:t>airPortList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color w:val="6A3E3E"/>
          <w:sz w:val="20"/>
          <w:szCs w:val="18"/>
        </w:rPr>
        <w:t>dataJson</w:t>
      </w:r>
      <w:r>
        <w:rPr>
          <w:rFonts w:hint="eastAsia" w:ascii="¿¬Ìå" w:hAnsi="¿¬Ìå" w:eastAsia="¿¬Ìå"/>
          <w:color w:val="000000"/>
          <w:sz w:val="20"/>
          <w:szCs w:val="18"/>
        </w:rPr>
        <w:t>.getJSONArray(</w:t>
      </w:r>
      <w:r>
        <w:rPr>
          <w:rFonts w:hint="eastAsia" w:ascii="¿¬Ìå" w:hAnsi="¿¬Ìå" w:eastAsia="¿¬Ìå"/>
          <w:color w:val="2A00FF"/>
          <w:sz w:val="20"/>
          <w:szCs w:val="18"/>
        </w:rPr>
        <w:t>"airPortList"</w:t>
      </w:r>
      <w:r>
        <w:rPr>
          <w:rFonts w:hint="eastAsia" w:ascii="¿¬Ìå" w:hAnsi="¿¬Ìå" w:eastAsia="¿¬Ìå"/>
          <w:color w:val="000000"/>
          <w:sz w:val="20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int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size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color w:val="6A3E3E"/>
          <w:sz w:val="21"/>
          <w:szCs w:val="20"/>
        </w:rPr>
        <w:t>airPortList</w:t>
      </w:r>
      <w:r>
        <w:rPr>
          <w:rFonts w:hint="eastAsia" w:ascii="¿¬Ìå" w:hAnsi="¿¬Ìå" w:eastAsia="¿¬Ìå"/>
          <w:color w:val="000000"/>
          <w:sz w:val="21"/>
          <w:szCs w:val="20"/>
        </w:rPr>
        <w:t>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for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int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i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0; </w:t>
      </w:r>
      <w:r>
        <w:rPr>
          <w:rFonts w:hint="eastAsia" w:ascii="¿¬Ìå" w:hAnsi="¿¬Ìå" w:eastAsia="¿¬Ìå"/>
          <w:color w:val="6A3E3E"/>
          <w:sz w:val="21"/>
          <w:szCs w:val="20"/>
        </w:rPr>
        <w:t>i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&lt; </w:t>
      </w:r>
      <w:r>
        <w:rPr>
          <w:rFonts w:hint="eastAsia" w:ascii="¿¬Ìå" w:hAnsi="¿¬Ìå" w:eastAsia="¿¬Ìå"/>
          <w:color w:val="6A3E3E"/>
          <w:sz w:val="21"/>
          <w:szCs w:val="20"/>
        </w:rPr>
        <w:t>size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; </w:t>
      </w:r>
      <w:r>
        <w:rPr>
          <w:rFonts w:hint="eastAsia" w:ascii="¿¬Ìå" w:hAnsi="¿¬Ìå" w:eastAsia="¿¬Ìå"/>
          <w:color w:val="6A3E3E"/>
          <w:sz w:val="21"/>
          <w:szCs w:val="20"/>
        </w:rPr>
        <w:t>i</w:t>
      </w:r>
      <w:r>
        <w:rPr>
          <w:rFonts w:hint="eastAsia" w:ascii="¿¬Ìå" w:hAnsi="¿¬Ìå" w:eastAsia="¿¬Ìå"/>
          <w:color w:val="000000"/>
          <w:sz w:val="21"/>
          <w:szCs w:val="20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JSONObject </w:t>
      </w:r>
      <w:r>
        <w:rPr>
          <w:rFonts w:hint="eastAsia" w:ascii="¿¬Ìå" w:hAnsi="¿¬Ìå" w:eastAsia="¿¬Ìå"/>
          <w:color w:val="6A3E3E"/>
          <w:sz w:val="21"/>
          <w:szCs w:val="20"/>
        </w:rPr>
        <w:t>airPort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color w:val="6A3E3E"/>
          <w:sz w:val="21"/>
          <w:szCs w:val="20"/>
        </w:rPr>
        <w:t>airPortList</w:t>
      </w:r>
      <w:r>
        <w:rPr>
          <w:rFonts w:hint="eastAsia" w:ascii="¿¬Ìå" w:hAnsi="¿¬Ìå" w:eastAsia="¿¬Ìå"/>
          <w:color w:val="000000"/>
          <w:sz w:val="21"/>
          <w:szCs w:val="20"/>
        </w:rPr>
        <w:t>.getJSONObject(</w:t>
      </w:r>
      <w:r>
        <w:rPr>
          <w:rFonts w:hint="eastAsia" w:ascii="¿¬Ìå" w:hAnsi="¿¬Ìå" w:eastAsia="¿¬Ìå"/>
          <w:color w:val="6A3E3E"/>
          <w:sz w:val="21"/>
          <w:szCs w:val="20"/>
        </w:rPr>
        <w:t>i</w:t>
      </w:r>
      <w:r>
        <w:rPr>
          <w:rFonts w:hint="eastAsia" w:ascii="¿¬Ìå" w:hAnsi="¿¬Ìå" w:eastAsia="¿¬Ìå"/>
          <w:color w:val="000000"/>
          <w:sz w:val="21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6A3E3E"/>
          <w:sz w:val="21"/>
          <w:szCs w:val="20"/>
        </w:rPr>
        <w:t>airport_cd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color w:val="6A3E3E"/>
          <w:sz w:val="21"/>
          <w:szCs w:val="20"/>
        </w:rPr>
        <w:t>airPort</w:t>
      </w:r>
      <w:r>
        <w:rPr>
          <w:rFonts w:hint="eastAsia" w:ascii="¿¬Ìå" w:hAnsi="¿¬Ìå" w:eastAsia="¿¬Ìå"/>
          <w:color w:val="000000"/>
          <w:sz w:val="21"/>
          <w:szCs w:val="20"/>
        </w:rPr>
        <w:t>.getString(</w:t>
      </w:r>
      <w:r>
        <w:rPr>
          <w:rFonts w:hint="eastAsia" w:ascii="¿¬Ìå" w:hAnsi="¿¬Ìå" w:eastAsia="¿¬Ìå"/>
          <w:color w:val="2A00FF"/>
          <w:sz w:val="21"/>
          <w:szCs w:val="20"/>
        </w:rPr>
        <w:t>"airport_cd"</w:t>
      </w:r>
      <w:r>
        <w:rPr>
          <w:rFonts w:hint="eastAsia" w:ascii="¿¬Ìå" w:hAnsi="¿¬Ìå" w:eastAsia="¿¬Ìå"/>
          <w:color w:val="000000"/>
          <w:sz w:val="21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if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</w:t>
      </w:r>
      <w:r>
        <w:rPr>
          <w:rFonts w:hint="eastAsia" w:ascii="¿¬Ìå" w:hAnsi="¿¬Ìå" w:eastAsia="¿¬Ìå"/>
          <w:color w:val="6A3E3E"/>
          <w:sz w:val="21"/>
          <w:szCs w:val="20"/>
        </w:rPr>
        <w:t>airport_cd</w:t>
      </w:r>
      <w:r>
        <w:rPr>
          <w:rFonts w:hint="eastAsia" w:ascii="¿¬Ìå" w:hAnsi="¿¬Ìå" w:eastAsia="¿¬Ìå"/>
          <w:color w:val="000000"/>
          <w:sz w:val="21"/>
          <w:szCs w:val="20"/>
        </w:rPr>
        <w:t>.equalsIgnoreCase(</w:t>
      </w:r>
      <w:r>
        <w:rPr>
          <w:rFonts w:hint="eastAsia" w:ascii="¿¬Ìå" w:hAnsi="¿¬Ìå" w:eastAsia="¿¬Ìå"/>
          <w:color w:val="6A3E3E"/>
          <w:sz w:val="21"/>
          <w:szCs w:val="20"/>
        </w:rPr>
        <w:t>cityEnName</w:t>
      </w:r>
      <w:r>
        <w:rPr>
          <w:rFonts w:hint="eastAsia" w:ascii="¿¬Ìå" w:hAnsi="¿¬Ìå" w:eastAsia="¿¬Ìå"/>
          <w:color w:val="000000"/>
          <w:sz w:val="21"/>
          <w:szCs w:val="20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JSONArray </w:t>
      </w:r>
      <w:r>
        <w:rPr>
          <w:rFonts w:hint="eastAsia" w:ascii="¿¬Ìå" w:hAnsi="¿¬Ìå" w:eastAsia="¿¬Ìå"/>
          <w:color w:val="6A3E3E"/>
          <w:sz w:val="18"/>
          <w:szCs w:val="16"/>
        </w:rPr>
        <w:t>themesarray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dataJson</w:t>
      </w:r>
      <w:r>
        <w:rPr>
          <w:rFonts w:hint="eastAsia" w:ascii="¿¬Ìå" w:hAnsi="¿¬Ìå" w:eastAsia="¿¬Ìå"/>
          <w:color w:val="000000"/>
          <w:sz w:val="18"/>
          <w:szCs w:val="16"/>
        </w:rPr>
        <w:t>.getJSONArray(</w:t>
      </w:r>
      <w:r>
        <w:rPr>
          <w:rFonts w:hint="eastAsia" w:ascii="¿¬Ìå" w:hAnsi="¿¬Ìå" w:eastAsia="¿¬Ìå"/>
          <w:color w:val="2A00FF"/>
          <w:sz w:val="18"/>
          <w:szCs w:val="16"/>
        </w:rPr>
        <w:t>"themes"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for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int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j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0; </w:t>
      </w:r>
      <w:r>
        <w:rPr>
          <w:rFonts w:hint="eastAsia" w:ascii="¿¬Ìå" w:hAnsi="¿¬Ìå" w:eastAsia="¿¬Ìå"/>
          <w:color w:val="6A3E3E"/>
          <w:sz w:val="21"/>
          <w:szCs w:val="20"/>
        </w:rPr>
        <w:t>j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&lt; </w:t>
      </w:r>
      <w:r>
        <w:rPr>
          <w:rFonts w:hint="eastAsia" w:ascii="¿¬Ìå" w:hAnsi="¿¬Ìå" w:eastAsia="¿¬Ìå"/>
          <w:color w:val="6A3E3E"/>
          <w:sz w:val="21"/>
          <w:szCs w:val="20"/>
        </w:rPr>
        <w:t>themesarray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.length(); </w:t>
      </w:r>
      <w:r>
        <w:rPr>
          <w:rFonts w:hint="eastAsia" w:ascii="¿¬Ìå" w:hAnsi="¿¬Ìå" w:eastAsia="¿¬Ìå"/>
          <w:color w:val="6A3E3E"/>
          <w:sz w:val="21"/>
          <w:szCs w:val="20"/>
        </w:rPr>
        <w:t>j</w:t>
      </w:r>
      <w:r>
        <w:rPr>
          <w:rFonts w:hint="eastAsia" w:ascii="¿¬Ìå" w:hAnsi="¿¬Ìå" w:eastAsia="¿¬Ìå"/>
          <w:color w:val="000000"/>
          <w:sz w:val="21"/>
          <w:szCs w:val="20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JSONObject </w:t>
      </w:r>
      <w:r>
        <w:rPr>
          <w:rFonts w:hint="eastAsia" w:ascii="¿¬Ìå" w:hAnsi="¿¬Ìå" w:eastAsia="¿¬Ìå"/>
          <w:color w:val="6A3E3E"/>
          <w:sz w:val="20"/>
          <w:szCs w:val="18"/>
        </w:rPr>
        <w:t>Themes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color w:val="6A3E3E"/>
          <w:sz w:val="20"/>
          <w:szCs w:val="18"/>
        </w:rPr>
        <w:t>themesarray</w:t>
      </w:r>
      <w:r>
        <w:rPr>
          <w:rFonts w:hint="eastAsia" w:ascii="¿¬Ìå" w:hAnsi="¿¬Ìå" w:eastAsia="¿¬Ìå"/>
          <w:color w:val="000000"/>
          <w:sz w:val="20"/>
          <w:szCs w:val="18"/>
        </w:rPr>
        <w:t>.getJSONObject(</w:t>
      </w:r>
      <w:r>
        <w:rPr>
          <w:rFonts w:hint="eastAsia" w:ascii="¿¬Ìå" w:hAnsi="¿¬Ìå" w:eastAsia="¿¬Ìå"/>
          <w:color w:val="6A3E3E"/>
          <w:sz w:val="20"/>
          <w:szCs w:val="18"/>
        </w:rPr>
        <w:t>j</w:t>
      </w:r>
      <w:r>
        <w:rPr>
          <w:rFonts w:hint="eastAsia" w:ascii="¿¬Ìå" w:hAnsi="¿¬Ìå" w:eastAsia="¿¬Ìå"/>
          <w:color w:val="000000"/>
          <w:sz w:val="20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6A3E3E"/>
          <w:sz w:val="21"/>
          <w:szCs w:val="20"/>
        </w:rPr>
        <w:t>cityThemes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color w:val="6A3E3E"/>
          <w:sz w:val="21"/>
          <w:szCs w:val="20"/>
        </w:rPr>
        <w:t>Themes</w:t>
      </w:r>
      <w:r>
        <w:rPr>
          <w:rFonts w:hint="eastAsia" w:ascii="¿¬Ìå" w:hAnsi="¿¬Ìå" w:eastAsia="¿¬Ìå"/>
          <w:color w:val="000000"/>
          <w:sz w:val="21"/>
          <w:szCs w:val="20"/>
        </w:rPr>
        <w:t>.getString(</w:t>
      </w:r>
      <w:r>
        <w:rPr>
          <w:rFonts w:hint="eastAsia" w:ascii="¿¬Ìå" w:hAnsi="¿¬Ìå" w:eastAsia="¿¬Ìå"/>
          <w:color w:val="2A00FF"/>
          <w:sz w:val="21"/>
          <w:szCs w:val="20"/>
        </w:rPr>
        <w:t>"themeName"</w:t>
      </w:r>
      <w:r>
        <w:rPr>
          <w:rFonts w:hint="eastAsia" w:ascii="¿¬Ìå" w:hAnsi="¿¬Ìå" w:eastAsia="¿¬Ìå"/>
          <w:color w:val="000000"/>
          <w:sz w:val="21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else</w:t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2520" w:leftChars="0" w:right="0" w:rightChars="0" w:firstLine="632" w:firstLineChars="30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b/>
          <w:color w:val="7F0055"/>
          <w:sz w:val="21"/>
          <w:szCs w:val="20"/>
        </w:rPr>
        <w:t>break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b/>
          <w:color w:val="7F0055"/>
          <w:sz w:val="21"/>
          <w:szCs w:val="20"/>
          <w:lang w:val="en-US" w:eastAsia="zh-CN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else</w:t>
      </w:r>
      <w:r>
        <w:rPr>
          <w:rFonts w:hint="eastAsia" w:ascii="¿¬Ìå" w:hAnsi="¿¬Ìå" w:eastAsia="¿¬Ìå"/>
          <w:b/>
          <w:color w:val="7F0055"/>
          <w:sz w:val="21"/>
          <w:szCs w:val="2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1680" w:leftChars="0" w:right="0" w:rightChars="0" w:firstLine="843" w:firstLineChars="40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b/>
          <w:color w:val="7F0055"/>
          <w:sz w:val="21"/>
          <w:szCs w:val="20"/>
        </w:rPr>
        <w:t>continue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catch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(IOException | JSONException </w:t>
      </w:r>
      <w:r>
        <w:rPr>
          <w:rFonts w:hint="eastAsia" w:ascii="¿¬Ìå" w:hAnsi="¿¬Ìå" w:eastAsia="¿¬Ìå"/>
          <w:color w:val="6A3E3E"/>
          <w:sz w:val="21"/>
          <w:szCs w:val="20"/>
        </w:rPr>
        <w:t>e</w:t>
      </w:r>
      <w:r>
        <w:rPr>
          <w:rFonts w:hint="eastAsia" w:ascii="¿¬Ìå" w:hAnsi="¿¬Ìå" w:eastAsia="¿¬Ìå"/>
          <w:color w:val="000000"/>
          <w:sz w:val="21"/>
          <w:szCs w:val="2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 xml:space="preserve">// </w:t>
      </w:r>
      <w:r>
        <w:rPr>
          <w:rFonts w:hint="eastAsia" w:ascii="¿¬Ìå" w:hAnsi="¿¬Ìå" w:eastAsia="¿¬Ìå"/>
          <w:b/>
          <w:color w:val="7F9FBF"/>
          <w:sz w:val="21"/>
          <w:szCs w:val="20"/>
        </w:rPr>
        <w:t>TODO</w:t>
      </w:r>
      <w:r>
        <w:rPr>
          <w:rFonts w:hint="eastAsia" w:ascii="¿¬Ìå" w:hAnsi="¿¬Ìå" w:eastAsia="¿¬Ìå"/>
          <w:color w:val="3F7F5F"/>
          <w:sz w:val="21"/>
          <w:szCs w:val="20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6A3E3E"/>
          <w:sz w:val="21"/>
          <w:szCs w:val="20"/>
        </w:rPr>
        <w:t>e</w:t>
      </w:r>
      <w:r>
        <w:rPr>
          <w:rFonts w:hint="eastAsia" w:ascii="¿¬Ìå" w:hAnsi="¿¬Ìå" w:eastAsia="¿¬Ìå"/>
          <w:color w:val="000000"/>
          <w:sz w:val="21"/>
          <w:szCs w:val="20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return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cityThemes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20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得到集合一 desEngList：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将所有已封装好的对象存放在内存上。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¿¬Ìå" w:hAnsi="¿¬Ìå" w:eastAsia="¿¬Ìå"/>
          <w:color w:val="000000"/>
          <w:sz w:val="24"/>
          <w:szCs w:val="22"/>
          <w:highlight w:val="white"/>
        </w:rPr>
      </w:pPr>
      <w:r>
        <w:rPr>
          <w:rFonts w:hint="eastAsia" w:ascii="¿¬Ìå" w:hAnsi="¿¬Ìå" w:eastAsia="¿¬Ìå"/>
          <w:b/>
          <w:color w:val="7F0055"/>
          <w:sz w:val="21"/>
          <w:szCs w:val="18"/>
          <w:highlight w:val="white"/>
        </w:rPr>
        <w:t>private</w:t>
      </w:r>
      <w:r>
        <w:rPr>
          <w:rFonts w:hint="eastAsia" w:ascii="¿¬Ìå" w:hAnsi="¿¬Ìå" w:eastAsia="¿¬Ìå"/>
          <w:color w:val="000000"/>
          <w:sz w:val="21"/>
          <w:szCs w:val="18"/>
          <w:highlight w:val="white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1"/>
          <w:szCs w:val="18"/>
          <w:highlight w:val="white"/>
        </w:rPr>
        <w:t>static</w:t>
      </w:r>
      <w:r>
        <w:rPr>
          <w:rFonts w:hint="eastAsia" w:ascii="¿¬Ìå" w:hAnsi="¿¬Ìå" w:eastAsia="¿¬Ìå"/>
          <w:color w:val="000000"/>
          <w:sz w:val="21"/>
          <w:szCs w:val="18"/>
          <w:highlight w:val="white"/>
        </w:rPr>
        <w:t xml:space="preserve"> </w:t>
      </w:r>
      <w:r>
        <w:rPr>
          <w:rFonts w:hint="eastAsia" w:ascii="¿¬Ìå" w:hAnsi="¿¬Ìå" w:eastAsia="¿¬Ìå"/>
          <w:color w:val="000000"/>
          <w:sz w:val="24"/>
          <w:szCs w:val="22"/>
          <w:highlight w:val="lightGray"/>
        </w:rPr>
        <w:t>List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>&lt;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des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 xml:space="preserve">Eng&gt; </w:t>
      </w:r>
      <w:r>
        <w:rPr>
          <w:rFonts w:hint="eastAsia" w:ascii="¿¬Ìå" w:hAnsi="¿¬Ìå" w:eastAsia="¿¬Ìå"/>
          <w:i/>
          <w:color w:val="0000C0"/>
          <w:sz w:val="24"/>
          <w:szCs w:val="22"/>
          <w:highlight w:val="white"/>
        </w:rPr>
        <w:t>desEngList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 xml:space="preserve"> ArrayList&lt;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des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>Eng&gt;();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具体函数处理如下：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b/>
          <w:color w:val="7F0055"/>
          <w:sz w:val="20"/>
          <w:szCs w:val="18"/>
        </w:rPr>
        <w:t>public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static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List&lt;desEng&gt; getDesEngClass()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throws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FileNotFoundException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List&lt;desEng&gt; </w:t>
      </w:r>
      <w:r>
        <w:rPr>
          <w:rFonts w:hint="eastAsia" w:ascii="¿¬Ìå" w:hAnsi="¿¬Ìå" w:eastAsia="¿¬Ìå"/>
          <w:color w:val="6A3E3E"/>
          <w:sz w:val="20"/>
          <w:szCs w:val="18"/>
        </w:rPr>
        <w:t>desEngList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new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ArrayList&lt;desEng&gt;();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BufferedInputStream </w:t>
      </w:r>
      <w:r>
        <w:rPr>
          <w:rFonts w:hint="eastAsia" w:ascii="¿¬Ìå" w:hAnsi="¿¬Ìå" w:eastAsia="¿¬Ìå"/>
          <w:color w:val="6A3E3E"/>
          <w:sz w:val="20"/>
          <w:szCs w:val="18"/>
        </w:rPr>
        <w:t>bis</w:t>
      </w:r>
      <w:r>
        <w:rPr>
          <w:rFonts w:hint="eastAsia" w:ascii="¿¬Ìå" w:hAnsi="¿¬Ìå" w:eastAsia="¿¬Ìå"/>
          <w:color w:val="000000"/>
          <w:sz w:val="20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try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16"/>
          <w:szCs w:val="15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6A3E3E"/>
          <w:sz w:val="16"/>
          <w:szCs w:val="15"/>
        </w:rPr>
        <w:t>bis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BufferedInputStream(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FileInputStream(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File(</w:t>
      </w:r>
      <w:r>
        <w:rPr>
          <w:rFonts w:hint="eastAsia" w:ascii="¿¬Ìå" w:hAnsi="¿¬Ìå" w:eastAsia="¿¬Ìå"/>
          <w:color w:val="2A00FF"/>
          <w:sz w:val="16"/>
          <w:szCs w:val="15"/>
        </w:rPr>
        <w:t>"F:/farecachehc.json"</w:t>
      </w:r>
      <w:r>
        <w:rPr>
          <w:rFonts w:hint="eastAsia" w:ascii="¿¬Ìå" w:hAnsi="¿¬Ìå" w:eastAsia="¿¬Ìå"/>
          <w:color w:val="000000"/>
          <w:sz w:val="16"/>
          <w:szCs w:val="15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16"/>
          <w:szCs w:val="15"/>
        </w:rPr>
      </w:pP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BufferedReader </w:t>
      </w:r>
      <w:r>
        <w:rPr>
          <w:rFonts w:hint="eastAsia" w:ascii="¿¬Ìå" w:hAnsi="¿¬Ìå" w:eastAsia="¿¬Ìå"/>
          <w:color w:val="6A3E3E"/>
          <w:sz w:val="15"/>
          <w:szCs w:val="13"/>
          <w:u w:val="single"/>
        </w:rPr>
        <w:t>in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5"/>
          <w:szCs w:val="13"/>
        </w:rPr>
        <w:t>new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BufferedReader(</w:t>
      </w:r>
      <w:r>
        <w:rPr>
          <w:rFonts w:hint="eastAsia" w:ascii="¿¬Ìå" w:hAnsi="¿¬Ìå" w:eastAsia="¿¬Ìå"/>
          <w:b/>
          <w:color w:val="7F0055"/>
          <w:sz w:val="15"/>
          <w:szCs w:val="13"/>
        </w:rPr>
        <w:t>new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InputStreamReader(</w:t>
      </w:r>
      <w:r>
        <w:rPr>
          <w:rFonts w:hint="eastAsia" w:ascii="¿¬Ìå" w:hAnsi="¿¬Ìå" w:eastAsia="¿¬Ìå"/>
          <w:color w:val="6A3E3E"/>
          <w:sz w:val="15"/>
          <w:szCs w:val="13"/>
        </w:rPr>
        <w:t>bis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, </w:t>
      </w:r>
      <w:r>
        <w:rPr>
          <w:rFonts w:hint="eastAsia" w:ascii="¿¬Ìå" w:hAnsi="¿¬Ìå" w:eastAsia="¿¬Ìå"/>
          <w:color w:val="2A00FF"/>
          <w:sz w:val="15"/>
          <w:szCs w:val="13"/>
        </w:rPr>
        <w:t>"utf-8"</w:t>
      </w:r>
      <w:r>
        <w:rPr>
          <w:rFonts w:hint="eastAsia" w:ascii="¿¬Ìå" w:hAnsi="¿¬Ìå" w:eastAsia="¿¬Ìå"/>
          <w:color w:val="000000"/>
          <w:sz w:val="15"/>
          <w:szCs w:val="13"/>
        </w:rPr>
        <w:t>), 10 * 1024 * 1024);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String </w:t>
      </w:r>
      <w:r>
        <w:rPr>
          <w:rFonts w:hint="eastAsia" w:ascii="¿¬Ìå" w:hAnsi="¿¬Ìå" w:eastAsia="¿¬Ìå"/>
          <w:color w:val="6A3E3E"/>
          <w:sz w:val="20"/>
          <w:szCs w:val="18"/>
        </w:rPr>
        <w:t>s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null</w:t>
      </w:r>
      <w:r>
        <w:rPr>
          <w:rFonts w:hint="eastAsia" w:ascii="¿¬Ìå" w:hAnsi="¿¬Ìå" w:eastAsia="¿¬Ìå"/>
          <w:color w:val="000000"/>
          <w:sz w:val="20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3F7F5F"/>
          <w:sz w:val="20"/>
          <w:szCs w:val="18"/>
        </w:rPr>
        <w:t>// 此此循环得到多少个机场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while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((</w:t>
      </w:r>
      <w:r>
        <w:rPr>
          <w:rFonts w:hint="eastAsia" w:ascii="¿¬Ìå" w:hAnsi="¿¬Ìå" w:eastAsia="¿¬Ìå"/>
          <w:color w:val="6A3E3E"/>
          <w:sz w:val="20"/>
          <w:szCs w:val="18"/>
        </w:rPr>
        <w:t>s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color w:val="6A3E3E"/>
          <w:sz w:val="20"/>
          <w:szCs w:val="18"/>
        </w:rPr>
        <w:t>in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.readLine()) !=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null</w:t>
      </w:r>
      <w:r>
        <w:rPr>
          <w:rFonts w:hint="eastAsia" w:ascii="¿¬Ìå" w:hAnsi="¿¬Ìå" w:eastAsia="¿¬Ìå"/>
          <w:color w:val="000000"/>
          <w:sz w:val="20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3F7F5F"/>
          <w:sz w:val="20"/>
          <w:szCs w:val="18"/>
        </w:rPr>
        <w:t>// 创建一个包含原始</w:t>
      </w:r>
      <w:r>
        <w:rPr>
          <w:rFonts w:hint="eastAsia" w:ascii="¿¬Ìå" w:hAnsi="¿¬Ìå" w:eastAsia="¿¬Ìå"/>
          <w:color w:val="3F7F5F"/>
          <w:sz w:val="20"/>
          <w:szCs w:val="18"/>
          <w:u w:val="single"/>
        </w:rPr>
        <w:t>json</w:t>
      </w:r>
      <w:r>
        <w:rPr>
          <w:rFonts w:hint="eastAsia" w:ascii="¿¬Ìå" w:hAnsi="¿¬Ìå" w:eastAsia="¿¬Ìå"/>
          <w:color w:val="3F7F5F"/>
          <w:sz w:val="20"/>
          <w:szCs w:val="18"/>
        </w:rPr>
        <w:t>串的</w:t>
      </w:r>
      <w:r>
        <w:rPr>
          <w:rFonts w:hint="eastAsia" w:ascii="¿¬Ìå" w:hAnsi="¿¬Ìå" w:eastAsia="¿¬Ìå"/>
          <w:color w:val="3F7F5F"/>
          <w:sz w:val="20"/>
          <w:szCs w:val="18"/>
          <w:u w:val="single"/>
        </w:rPr>
        <w:t>json</w:t>
      </w:r>
      <w:r>
        <w:rPr>
          <w:rFonts w:hint="eastAsia" w:ascii="¿¬Ìå" w:hAnsi="¿¬Ìå" w:eastAsia="¿¬Ìå"/>
          <w:color w:val="3F7F5F"/>
          <w:sz w:val="20"/>
          <w:szCs w:val="18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JSONObject </w:t>
      </w:r>
      <w:r>
        <w:rPr>
          <w:rFonts w:hint="eastAsia" w:ascii="¿¬Ìå" w:hAnsi="¿¬Ìå" w:eastAsia="¿¬Ìå"/>
          <w:color w:val="6A3E3E"/>
          <w:sz w:val="20"/>
          <w:szCs w:val="18"/>
        </w:rPr>
        <w:t>dataJson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new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JSONObject(</w:t>
      </w:r>
      <w:r>
        <w:rPr>
          <w:rFonts w:hint="eastAsia" w:ascii="¿¬Ìå" w:hAnsi="¿¬Ìå" w:eastAsia="¿¬Ìå"/>
          <w:color w:val="6A3E3E"/>
          <w:sz w:val="20"/>
          <w:szCs w:val="18"/>
        </w:rPr>
        <w:t>s</w:t>
      </w:r>
      <w:r>
        <w:rPr>
          <w:rFonts w:hint="eastAsia" w:ascii="¿¬Ìå" w:hAnsi="¿¬Ìå" w:eastAsia="¿¬Ìå"/>
          <w:color w:val="000000"/>
          <w:sz w:val="20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desEng </w:t>
      </w:r>
      <w:r>
        <w:rPr>
          <w:rFonts w:hint="eastAsia" w:ascii="¿¬Ìå" w:hAnsi="¿¬Ìå" w:eastAsia="¿¬Ìå"/>
          <w:color w:val="6A3E3E"/>
          <w:sz w:val="20"/>
          <w:szCs w:val="18"/>
        </w:rPr>
        <w:t>deseng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new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desEng();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if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(</w:t>
      </w:r>
      <w:r>
        <w:rPr>
          <w:rFonts w:hint="eastAsia" w:ascii="¿¬Ìå" w:hAnsi="¿¬Ìå" w:eastAsia="¿¬Ìå"/>
          <w:color w:val="6A3E3E"/>
          <w:sz w:val="20"/>
          <w:szCs w:val="18"/>
        </w:rPr>
        <w:t>s</w:t>
      </w:r>
      <w:r>
        <w:rPr>
          <w:rFonts w:hint="eastAsia" w:ascii="¿¬Ìå" w:hAnsi="¿¬Ìå" w:eastAsia="¿¬Ìå"/>
          <w:color w:val="000000"/>
          <w:sz w:val="20"/>
          <w:szCs w:val="18"/>
        </w:rPr>
        <w:t>.contains(</w:t>
      </w:r>
      <w:r>
        <w:rPr>
          <w:rFonts w:hint="eastAsia" w:ascii="¿¬Ìå" w:hAnsi="¿¬Ìå" w:eastAsia="¿¬Ìå"/>
          <w:color w:val="2A00FF"/>
          <w:sz w:val="20"/>
          <w:szCs w:val="18"/>
        </w:rPr>
        <w:t>"fareInfo"</w:t>
      </w:r>
      <w:r>
        <w:rPr>
          <w:rFonts w:hint="eastAsia" w:ascii="¿¬Ìå" w:hAnsi="¿¬Ìå" w:eastAsia="¿¬Ìå"/>
          <w:color w:val="000000"/>
          <w:sz w:val="20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JSONArray </w:t>
      </w:r>
      <w:r>
        <w:rPr>
          <w:rFonts w:hint="eastAsia" w:ascii="¿¬Ìå" w:hAnsi="¿¬Ìå" w:eastAsia="¿¬Ìå"/>
          <w:color w:val="6A3E3E"/>
          <w:sz w:val="20"/>
          <w:szCs w:val="18"/>
        </w:rPr>
        <w:t>fareinfoarray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color w:val="6A3E3E"/>
          <w:sz w:val="20"/>
          <w:szCs w:val="18"/>
        </w:rPr>
        <w:t>dataJson</w:t>
      </w:r>
      <w:r>
        <w:rPr>
          <w:rFonts w:hint="eastAsia" w:ascii="¿¬Ìå" w:hAnsi="¿¬Ìå" w:eastAsia="¿¬Ìå"/>
          <w:color w:val="000000"/>
          <w:sz w:val="20"/>
          <w:szCs w:val="18"/>
        </w:rPr>
        <w:t>.getJSONArray(</w:t>
      </w:r>
      <w:r>
        <w:rPr>
          <w:rFonts w:hint="eastAsia" w:ascii="¿¬Ìå" w:hAnsi="¿¬Ìå" w:eastAsia="¿¬Ìå"/>
          <w:color w:val="2A00FF"/>
          <w:sz w:val="20"/>
          <w:szCs w:val="18"/>
        </w:rPr>
        <w:t>"fareInfo"</w:t>
      </w:r>
      <w:r>
        <w:rPr>
          <w:rFonts w:hint="eastAsia" w:ascii="¿¬Ìå" w:hAnsi="¿¬Ìå" w:eastAsia="¿¬Ìå"/>
          <w:color w:val="000000"/>
          <w:sz w:val="20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int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</w:t>
      </w:r>
      <w:r>
        <w:rPr>
          <w:rFonts w:hint="eastAsia" w:ascii="¿¬Ìå" w:hAnsi="¿¬Ìå" w:eastAsia="¿¬Ìå"/>
          <w:color w:val="6A3E3E"/>
          <w:sz w:val="20"/>
          <w:szCs w:val="18"/>
        </w:rPr>
        <w:t>size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color w:val="6A3E3E"/>
          <w:sz w:val="20"/>
          <w:szCs w:val="18"/>
        </w:rPr>
        <w:t>fareinfoarray</w:t>
      </w:r>
      <w:r>
        <w:rPr>
          <w:rFonts w:hint="eastAsia" w:ascii="¿¬Ìå" w:hAnsi="¿¬Ìå" w:eastAsia="¿¬Ìå"/>
          <w:color w:val="000000"/>
          <w:sz w:val="20"/>
          <w:szCs w:val="18"/>
        </w:rPr>
        <w:t>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for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(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int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</w:t>
      </w:r>
      <w:r>
        <w:rPr>
          <w:rFonts w:hint="eastAsia" w:ascii="¿¬Ìå" w:hAnsi="¿¬Ìå" w:eastAsia="¿¬Ìå"/>
          <w:color w:val="6A3E3E"/>
          <w:sz w:val="20"/>
          <w:szCs w:val="18"/>
        </w:rPr>
        <w:t>i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0; </w:t>
      </w:r>
      <w:r>
        <w:rPr>
          <w:rFonts w:hint="eastAsia" w:ascii="¿¬Ìå" w:hAnsi="¿¬Ìå" w:eastAsia="¿¬Ìå"/>
          <w:color w:val="6A3E3E"/>
          <w:sz w:val="20"/>
          <w:szCs w:val="18"/>
        </w:rPr>
        <w:t>i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&lt; </w:t>
      </w:r>
      <w:r>
        <w:rPr>
          <w:rFonts w:hint="eastAsia" w:ascii="¿¬Ìå" w:hAnsi="¿¬Ìå" w:eastAsia="¿¬Ìå"/>
          <w:color w:val="6A3E3E"/>
          <w:sz w:val="20"/>
          <w:szCs w:val="18"/>
        </w:rPr>
        <w:t>size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; </w:t>
      </w:r>
      <w:r>
        <w:rPr>
          <w:rFonts w:hint="eastAsia" w:ascii="¿¬Ìå" w:hAnsi="¿¬Ìå" w:eastAsia="¿¬Ìå"/>
          <w:color w:val="6A3E3E"/>
          <w:sz w:val="20"/>
          <w:szCs w:val="18"/>
        </w:rPr>
        <w:t>i</w:t>
      </w:r>
      <w:r>
        <w:rPr>
          <w:rFonts w:hint="eastAsia" w:ascii="¿¬Ìå" w:hAnsi="¿¬Ìå" w:eastAsia="¿¬Ìå"/>
          <w:color w:val="000000"/>
          <w:sz w:val="20"/>
          <w:szCs w:val="18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JSONObject </w:t>
      </w:r>
      <w:r>
        <w:rPr>
          <w:rFonts w:hint="eastAsia" w:ascii="¿¬Ìå" w:hAnsi="¿¬Ìå" w:eastAsia="¿¬Ìå"/>
          <w:color w:val="6A3E3E"/>
          <w:sz w:val="18"/>
          <w:szCs w:val="16"/>
        </w:rPr>
        <w:t>fareInfoList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fareinfoarray</w:t>
      </w:r>
      <w:r>
        <w:rPr>
          <w:rFonts w:hint="eastAsia" w:ascii="¿¬Ìå" w:hAnsi="¿¬Ìå" w:eastAsia="¿¬Ìå"/>
          <w:color w:val="000000"/>
          <w:sz w:val="18"/>
          <w:szCs w:val="16"/>
        </w:rPr>
        <w:t>.getJSONObject(</w:t>
      </w:r>
      <w:r>
        <w:rPr>
          <w:rFonts w:hint="eastAsia" w:ascii="¿¬Ìå" w:hAnsi="¿¬Ìå" w:eastAsia="¿¬Ìå"/>
          <w:color w:val="6A3E3E"/>
          <w:sz w:val="18"/>
          <w:szCs w:val="16"/>
        </w:rPr>
        <w:t>i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6"/>
          <w:szCs w:val="15"/>
        </w:rPr>
        <w:t>deseng</w:t>
      </w:r>
      <w:r>
        <w:rPr>
          <w:rFonts w:hint="eastAsia" w:ascii="¿¬Ìå" w:hAnsi="¿¬Ìå" w:eastAsia="¿¬Ìå"/>
          <w:color w:val="000000"/>
          <w:sz w:val="16"/>
          <w:szCs w:val="15"/>
        </w:rPr>
        <w:t>.setPrice(Integer.</w:t>
      </w:r>
      <w:r>
        <w:rPr>
          <w:rFonts w:hint="eastAsia" w:ascii="¿¬Ìå" w:hAnsi="¿¬Ìå" w:eastAsia="¿¬Ìå"/>
          <w:i/>
          <w:color w:val="000000"/>
          <w:sz w:val="16"/>
          <w:szCs w:val="15"/>
        </w:rPr>
        <w:t>parseInt</w:t>
      </w:r>
      <w:r>
        <w:rPr>
          <w:rFonts w:hint="eastAsia" w:ascii="¿¬Ìå" w:hAnsi="¿¬Ìå" w:eastAsia="¿¬Ìå"/>
          <w:color w:val="000000"/>
          <w:sz w:val="16"/>
          <w:szCs w:val="15"/>
        </w:rPr>
        <w:t>(</w:t>
      </w:r>
      <w:r>
        <w:rPr>
          <w:rFonts w:hint="eastAsia" w:ascii="¿¬Ìå" w:hAnsi="¿¬Ìå" w:eastAsia="¿¬Ìå"/>
          <w:color w:val="6A3E3E"/>
          <w:sz w:val="16"/>
          <w:szCs w:val="15"/>
        </w:rPr>
        <w:t>fareInfoList</w:t>
      </w:r>
      <w:r>
        <w:rPr>
          <w:rFonts w:hint="eastAsia" w:ascii="¿¬Ìå" w:hAnsi="¿¬Ìå" w:eastAsia="¿¬Ìå"/>
          <w:color w:val="000000"/>
          <w:sz w:val="16"/>
          <w:szCs w:val="15"/>
        </w:rPr>
        <w:t>.getString(</w:t>
      </w:r>
      <w:r>
        <w:rPr>
          <w:rFonts w:hint="eastAsia" w:ascii="¿¬Ìå" w:hAnsi="¿¬Ìå" w:eastAsia="¿¬Ìå"/>
          <w:color w:val="2A00FF"/>
          <w:sz w:val="16"/>
          <w:szCs w:val="15"/>
        </w:rPr>
        <w:t>"price"</w:t>
      </w:r>
      <w:r>
        <w:rPr>
          <w:rFonts w:hint="eastAsia" w:ascii="¿¬Ìå" w:hAnsi="¿¬Ìå" w:eastAsia="¿¬Ìå"/>
          <w:color w:val="000000"/>
          <w:sz w:val="16"/>
          <w:szCs w:val="15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else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continue</w:t>
      </w:r>
      <w:r>
        <w:rPr>
          <w:rFonts w:hint="eastAsia" w:ascii="¿¬Ìå" w:hAnsi="¿¬Ìå" w:eastAsia="¿¬Ìå"/>
          <w:color w:val="000000"/>
          <w:sz w:val="20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if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(</w:t>
      </w:r>
      <w:r>
        <w:rPr>
          <w:rFonts w:hint="eastAsia" w:ascii="¿¬Ìå" w:hAnsi="¿¬Ìå" w:eastAsia="¿¬Ìå"/>
          <w:color w:val="6A3E3E"/>
          <w:sz w:val="20"/>
          <w:szCs w:val="18"/>
        </w:rPr>
        <w:t>s</w:t>
      </w:r>
      <w:r>
        <w:rPr>
          <w:rFonts w:hint="eastAsia" w:ascii="¿¬Ìå" w:hAnsi="¿¬Ìå" w:eastAsia="¿¬Ìå"/>
          <w:color w:val="000000"/>
          <w:sz w:val="20"/>
          <w:szCs w:val="18"/>
        </w:rPr>
        <w:t>.contains(</w:t>
      </w:r>
      <w:r>
        <w:rPr>
          <w:rFonts w:hint="eastAsia" w:ascii="¿¬Ìå" w:hAnsi="¿¬Ìå" w:eastAsia="¿¬Ìå"/>
          <w:color w:val="2A00FF"/>
          <w:sz w:val="20"/>
          <w:szCs w:val="18"/>
        </w:rPr>
        <w:t>"flightInfo"</w:t>
      </w:r>
      <w:r>
        <w:rPr>
          <w:rFonts w:hint="eastAsia" w:ascii="¿¬Ìå" w:hAnsi="¿¬Ìå" w:eastAsia="¿¬Ìå"/>
          <w:color w:val="000000"/>
          <w:sz w:val="20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JSONObject </w:t>
      </w:r>
      <w:r>
        <w:rPr>
          <w:rFonts w:hint="eastAsia" w:ascii="¿¬Ìå" w:hAnsi="¿¬Ìå" w:eastAsia="¿¬Ìå"/>
          <w:color w:val="6A3E3E"/>
          <w:sz w:val="18"/>
          <w:szCs w:val="16"/>
        </w:rPr>
        <w:t>flightInfoList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dataJson</w:t>
      </w:r>
      <w:r>
        <w:rPr>
          <w:rFonts w:hint="eastAsia" w:ascii="¿¬Ìå" w:hAnsi="¿¬Ìå" w:eastAsia="¿¬Ìå"/>
          <w:color w:val="000000"/>
          <w:sz w:val="18"/>
          <w:szCs w:val="16"/>
        </w:rPr>
        <w:t>.getJSONObject(</w:t>
      </w:r>
      <w:r>
        <w:rPr>
          <w:rFonts w:hint="eastAsia" w:ascii="¿¬Ìå" w:hAnsi="¿¬Ìå" w:eastAsia="¿¬Ìå"/>
          <w:color w:val="2A00FF"/>
          <w:sz w:val="18"/>
          <w:szCs w:val="16"/>
        </w:rPr>
        <w:t>"flightInfo"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String </w:t>
      </w:r>
      <w:r>
        <w:rPr>
          <w:rFonts w:hint="eastAsia" w:ascii="¿¬Ìå" w:hAnsi="¿¬Ìå" w:eastAsia="¿¬Ìå"/>
          <w:color w:val="6A3E3E"/>
          <w:sz w:val="20"/>
          <w:szCs w:val="18"/>
        </w:rPr>
        <w:t>tempori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= </w:t>
      </w:r>
      <w:r>
        <w:rPr>
          <w:rFonts w:hint="eastAsia" w:ascii="¿¬Ìå" w:hAnsi="¿¬Ìå" w:eastAsia="¿¬Ìå"/>
          <w:color w:val="6A3E3E"/>
          <w:sz w:val="20"/>
          <w:szCs w:val="18"/>
        </w:rPr>
        <w:t>flightInfoList</w:t>
      </w:r>
      <w:r>
        <w:rPr>
          <w:rFonts w:hint="eastAsia" w:ascii="¿¬Ìå" w:hAnsi="¿¬Ìå" w:eastAsia="¿¬Ìå"/>
          <w:color w:val="000000"/>
          <w:sz w:val="20"/>
          <w:szCs w:val="18"/>
        </w:rPr>
        <w:t>.getString(</w:t>
      </w:r>
      <w:r>
        <w:rPr>
          <w:rFonts w:hint="eastAsia" w:ascii="¿¬Ìå" w:hAnsi="¿¬Ìå" w:eastAsia="¿¬Ìå"/>
          <w:color w:val="2A00FF"/>
          <w:sz w:val="20"/>
          <w:szCs w:val="18"/>
        </w:rPr>
        <w:t>"oriEng"</w:t>
      </w:r>
      <w:r>
        <w:rPr>
          <w:rFonts w:hint="eastAsia" w:ascii="¿¬Ìå" w:hAnsi="¿¬Ìå" w:eastAsia="¿¬Ìå"/>
          <w:color w:val="000000"/>
          <w:sz w:val="20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A3E3E"/>
          <w:sz w:val="20"/>
          <w:szCs w:val="18"/>
        </w:rPr>
        <w:t>deseng</w:t>
      </w:r>
      <w:r>
        <w:rPr>
          <w:rFonts w:hint="eastAsia" w:ascii="¿¬Ìå" w:hAnsi="¿¬Ìå" w:eastAsia="¿¬Ìå"/>
          <w:color w:val="000000"/>
          <w:sz w:val="20"/>
          <w:szCs w:val="18"/>
        </w:rPr>
        <w:t>.setDesEng(</w:t>
      </w:r>
      <w:r>
        <w:rPr>
          <w:rFonts w:hint="eastAsia" w:ascii="¿¬Ìå" w:hAnsi="¿¬Ìå" w:eastAsia="¿¬Ìå"/>
          <w:color w:val="6A3E3E"/>
          <w:sz w:val="20"/>
          <w:szCs w:val="18"/>
        </w:rPr>
        <w:t>flightInfoList</w:t>
      </w:r>
      <w:r>
        <w:rPr>
          <w:rFonts w:hint="eastAsia" w:ascii="¿¬Ìå" w:hAnsi="¿¬Ìå" w:eastAsia="¿¬Ìå"/>
          <w:color w:val="000000"/>
          <w:sz w:val="20"/>
          <w:szCs w:val="18"/>
        </w:rPr>
        <w:t>.getString(</w:t>
      </w:r>
      <w:r>
        <w:rPr>
          <w:rFonts w:hint="eastAsia" w:ascii="¿¬Ìå" w:hAnsi="¿¬Ìå" w:eastAsia="¿¬Ìå"/>
          <w:color w:val="2A00FF"/>
          <w:sz w:val="20"/>
          <w:szCs w:val="18"/>
        </w:rPr>
        <w:t>"desEng"</w:t>
      </w:r>
      <w:r>
        <w:rPr>
          <w:rFonts w:hint="eastAsia" w:ascii="¿¬Ìå" w:hAnsi="¿¬Ìå" w:eastAsia="¿¬Ìå"/>
          <w:color w:val="000000"/>
          <w:sz w:val="20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A3E3E"/>
          <w:sz w:val="20"/>
          <w:szCs w:val="18"/>
        </w:rPr>
        <w:t>deseng</w:t>
      </w:r>
      <w:r>
        <w:rPr>
          <w:rFonts w:hint="eastAsia" w:ascii="¿¬Ìå" w:hAnsi="¿¬Ìå" w:eastAsia="¿¬Ìå"/>
          <w:color w:val="000000"/>
          <w:sz w:val="20"/>
          <w:szCs w:val="18"/>
        </w:rPr>
        <w:t>.setFlightNo(</w:t>
      </w:r>
      <w:r>
        <w:rPr>
          <w:rFonts w:hint="eastAsia" w:ascii="¿¬Ìå" w:hAnsi="¿¬Ìå" w:eastAsia="¿¬Ìå"/>
          <w:color w:val="6A3E3E"/>
          <w:sz w:val="20"/>
          <w:szCs w:val="18"/>
        </w:rPr>
        <w:t>flightInfoList</w:t>
      </w:r>
      <w:r>
        <w:rPr>
          <w:rFonts w:hint="eastAsia" w:ascii="¿¬Ìå" w:hAnsi="¿¬Ìå" w:eastAsia="¿¬Ìå"/>
          <w:color w:val="000000"/>
          <w:sz w:val="20"/>
          <w:szCs w:val="18"/>
        </w:rPr>
        <w:t>.getString(</w:t>
      </w:r>
      <w:r>
        <w:rPr>
          <w:rFonts w:hint="eastAsia" w:ascii="¿¬Ìå" w:hAnsi="¿¬Ìå" w:eastAsia="¿¬Ìå"/>
          <w:color w:val="2A00FF"/>
          <w:sz w:val="20"/>
          <w:szCs w:val="18"/>
        </w:rPr>
        <w:t>"flightNo"</w:t>
      </w:r>
      <w:r>
        <w:rPr>
          <w:rFonts w:hint="eastAsia" w:ascii="¿¬Ìå" w:hAnsi="¿¬Ìå" w:eastAsia="¿¬Ìå"/>
          <w:color w:val="000000"/>
          <w:sz w:val="20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A3E3E"/>
          <w:sz w:val="20"/>
          <w:szCs w:val="18"/>
        </w:rPr>
        <w:t>deseng</w:t>
      </w:r>
      <w:r>
        <w:rPr>
          <w:rFonts w:hint="eastAsia" w:ascii="¿¬Ìå" w:hAnsi="¿¬Ìå" w:eastAsia="¿¬Ìå"/>
          <w:color w:val="000000"/>
          <w:sz w:val="20"/>
          <w:szCs w:val="18"/>
        </w:rPr>
        <w:t>.setFlightDt(</w:t>
      </w:r>
      <w:r>
        <w:rPr>
          <w:rFonts w:hint="eastAsia" w:ascii="¿¬Ìå" w:hAnsi="¿¬Ìå" w:eastAsia="¿¬Ìå"/>
          <w:color w:val="6A3E3E"/>
          <w:sz w:val="20"/>
          <w:szCs w:val="18"/>
        </w:rPr>
        <w:t>flightInfoList</w:t>
      </w:r>
      <w:r>
        <w:rPr>
          <w:rFonts w:hint="eastAsia" w:ascii="¿¬Ìå" w:hAnsi="¿¬Ìå" w:eastAsia="¿¬Ìå"/>
          <w:color w:val="000000"/>
          <w:sz w:val="20"/>
          <w:szCs w:val="18"/>
        </w:rPr>
        <w:t>.getString(</w:t>
      </w:r>
      <w:r>
        <w:rPr>
          <w:rFonts w:hint="eastAsia" w:ascii="¿¬Ìå" w:hAnsi="¿¬Ìå" w:eastAsia="¿¬Ìå"/>
          <w:color w:val="2A00FF"/>
          <w:sz w:val="20"/>
          <w:szCs w:val="18"/>
        </w:rPr>
        <w:t>"flightDt"</w:t>
      </w:r>
      <w:r>
        <w:rPr>
          <w:rFonts w:hint="eastAsia" w:ascii="¿¬Ìå" w:hAnsi="¿¬Ìå" w:eastAsia="¿¬Ìå"/>
          <w:color w:val="000000"/>
          <w:sz w:val="20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A3E3E"/>
          <w:sz w:val="20"/>
          <w:szCs w:val="18"/>
        </w:rPr>
        <w:t>deseng</w:t>
      </w:r>
      <w:r>
        <w:rPr>
          <w:rFonts w:hint="eastAsia" w:ascii="¿¬Ìå" w:hAnsi="¿¬Ìå" w:eastAsia="¿¬Ìå"/>
          <w:color w:val="000000"/>
          <w:sz w:val="20"/>
          <w:szCs w:val="18"/>
        </w:rPr>
        <w:t>.setDesEng(</w:t>
      </w:r>
      <w:r>
        <w:rPr>
          <w:rFonts w:hint="eastAsia" w:ascii="¿¬Ìå" w:hAnsi="¿¬Ìå" w:eastAsia="¿¬Ìå"/>
          <w:color w:val="6A3E3E"/>
          <w:sz w:val="20"/>
          <w:szCs w:val="18"/>
        </w:rPr>
        <w:t>tempori</w:t>
      </w:r>
      <w:r>
        <w:rPr>
          <w:rFonts w:hint="eastAsia" w:ascii="¿¬Ìå" w:hAnsi="¿¬Ìå" w:eastAsia="¿¬Ìå"/>
          <w:color w:val="000000"/>
          <w:sz w:val="20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A3E3E"/>
          <w:sz w:val="20"/>
          <w:szCs w:val="18"/>
        </w:rPr>
        <w:t>deseng</w:t>
      </w:r>
      <w:r>
        <w:rPr>
          <w:rFonts w:hint="eastAsia" w:ascii="¿¬Ìå" w:hAnsi="¿¬Ìå" w:eastAsia="¿¬Ìå"/>
          <w:color w:val="000000"/>
          <w:sz w:val="20"/>
          <w:szCs w:val="18"/>
        </w:rPr>
        <w:t>.setDesEngthemeName(</w:t>
      </w:r>
      <w:r>
        <w:rPr>
          <w:rFonts w:hint="eastAsia" w:ascii="¿¬Ìå" w:hAnsi="¿¬Ìå" w:eastAsia="¿¬Ìå"/>
          <w:i/>
          <w:color w:val="000000"/>
          <w:sz w:val="20"/>
          <w:szCs w:val="18"/>
        </w:rPr>
        <w:t>getCityThemes</w:t>
      </w:r>
      <w:r>
        <w:rPr>
          <w:rFonts w:hint="eastAsia" w:ascii="¿¬Ìå" w:hAnsi="¿¬Ìå" w:eastAsia="¿¬Ìå"/>
          <w:color w:val="000000"/>
          <w:sz w:val="20"/>
          <w:szCs w:val="18"/>
        </w:rPr>
        <w:t>(</w:t>
      </w:r>
      <w:r>
        <w:rPr>
          <w:rFonts w:hint="eastAsia" w:ascii="¿¬Ìå" w:hAnsi="¿¬Ìå" w:eastAsia="¿¬Ìå"/>
          <w:color w:val="6A3E3E"/>
          <w:sz w:val="20"/>
          <w:szCs w:val="18"/>
        </w:rPr>
        <w:t>tempori</w:t>
      </w:r>
      <w:r>
        <w:rPr>
          <w:rFonts w:hint="eastAsia" w:ascii="¿¬Ìå" w:hAnsi="¿¬Ìå" w:eastAsia="¿¬Ìå"/>
          <w:color w:val="000000"/>
          <w:sz w:val="20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else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continue</w:t>
      </w:r>
      <w:r>
        <w:rPr>
          <w:rFonts w:hint="eastAsia" w:ascii="¿¬Ìå" w:hAnsi="¿¬Ìå" w:eastAsia="¿¬Ìå"/>
          <w:color w:val="000000"/>
          <w:sz w:val="20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A3E3E"/>
          <w:sz w:val="20"/>
          <w:szCs w:val="18"/>
        </w:rPr>
        <w:t>desEngList</w:t>
      </w:r>
      <w:r>
        <w:rPr>
          <w:rFonts w:hint="eastAsia" w:ascii="¿¬Ìå" w:hAnsi="¿¬Ìå" w:eastAsia="¿¬Ìå"/>
          <w:color w:val="000000"/>
          <w:sz w:val="20"/>
          <w:szCs w:val="18"/>
        </w:rPr>
        <w:t>.add(</w:t>
      </w:r>
      <w:r>
        <w:rPr>
          <w:rFonts w:hint="eastAsia" w:ascii="¿¬Ìå" w:hAnsi="¿¬Ìå" w:eastAsia="¿¬Ìå"/>
          <w:color w:val="6A3E3E"/>
          <w:sz w:val="20"/>
          <w:szCs w:val="18"/>
        </w:rPr>
        <w:t>deseng</w:t>
      </w:r>
      <w:r>
        <w:rPr>
          <w:rFonts w:hint="eastAsia" w:ascii="¿¬Ìå" w:hAnsi="¿¬Ìå" w:eastAsia="¿¬Ìå"/>
          <w:color w:val="000000"/>
          <w:sz w:val="20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catch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(IOException | JSONException </w:t>
      </w:r>
      <w:r>
        <w:rPr>
          <w:rFonts w:hint="eastAsia" w:ascii="¿¬Ìå" w:hAnsi="¿¬Ìå" w:eastAsia="¿¬Ìå"/>
          <w:color w:val="6A3E3E"/>
          <w:sz w:val="20"/>
          <w:szCs w:val="18"/>
        </w:rPr>
        <w:t>e</w:t>
      </w:r>
      <w:r>
        <w:rPr>
          <w:rFonts w:hint="eastAsia" w:ascii="¿¬Ìå" w:hAnsi="¿¬Ìå" w:eastAsia="¿¬Ìå"/>
          <w:color w:val="000000"/>
          <w:sz w:val="20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6A3E3E"/>
          <w:sz w:val="20"/>
          <w:szCs w:val="18"/>
        </w:rPr>
        <w:t>e</w:t>
      </w:r>
      <w:r>
        <w:rPr>
          <w:rFonts w:hint="eastAsia" w:ascii="¿¬Ìå" w:hAnsi="¿¬Ìå" w:eastAsia="¿¬Ìå"/>
          <w:color w:val="000000"/>
          <w:sz w:val="20"/>
          <w:szCs w:val="18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b/>
          <w:color w:val="7F0055"/>
          <w:sz w:val="20"/>
          <w:szCs w:val="18"/>
        </w:rPr>
        <w:t>return</w:t>
      </w:r>
      <w:r>
        <w:rPr>
          <w:rFonts w:hint="eastAsia" w:ascii="¿¬Ìå" w:hAnsi="¿¬Ìå" w:eastAsia="¿¬Ìå"/>
          <w:color w:val="000000"/>
          <w:sz w:val="20"/>
          <w:szCs w:val="18"/>
        </w:rPr>
        <w:t xml:space="preserve"> </w:t>
      </w:r>
      <w:r>
        <w:rPr>
          <w:rFonts w:hint="eastAsia" w:ascii="¿¬Ìå" w:hAnsi="¿¬Ìå" w:eastAsia="¿¬Ìå"/>
          <w:color w:val="6A3E3E"/>
          <w:sz w:val="20"/>
          <w:szCs w:val="18"/>
        </w:rPr>
        <w:t>desEngList</w:t>
      </w:r>
      <w:r>
        <w:rPr>
          <w:rFonts w:hint="eastAsia" w:ascii="¿¬Ìå" w:hAnsi="¿¬Ìå" w:eastAsia="¿¬Ìå"/>
          <w:color w:val="000000"/>
          <w:sz w:val="20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0"/>
          <w:szCs w:val="18"/>
        </w:rPr>
      </w:pPr>
      <w:r>
        <w:rPr>
          <w:rFonts w:hint="eastAsia" w:ascii="¿¬Ìå" w:hAnsi="¿¬Ìå" w:eastAsia="¿¬Ìå"/>
          <w:color w:val="000000"/>
          <w:sz w:val="20"/>
          <w:szCs w:val="18"/>
        </w:rPr>
        <w:tab/>
      </w:r>
      <w:r>
        <w:rPr>
          <w:rFonts w:hint="eastAsia" w:ascii="¿¬Ìå" w:hAnsi="¿¬Ìå" w:eastAsia="¿¬Ìå"/>
          <w:color w:val="000000"/>
          <w:sz w:val="20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得到集合二 oriEngList：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将所有已封装好的对象存放在内存上。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¿¬Ìå" w:hAnsi="¿¬Ìå" w:eastAsia="¿¬Ìå"/>
          <w:color w:val="000000"/>
          <w:sz w:val="24"/>
          <w:szCs w:val="22"/>
          <w:highlight w:val="white"/>
        </w:rPr>
      </w:pPr>
      <w:r>
        <w:rPr>
          <w:rFonts w:hint="eastAsia" w:ascii="¿¬Ìå" w:hAnsi="¿¬Ìå" w:eastAsia="¿¬Ìå"/>
          <w:b/>
          <w:color w:val="7F0055"/>
          <w:sz w:val="21"/>
          <w:szCs w:val="18"/>
          <w:highlight w:val="white"/>
        </w:rPr>
        <w:t>private</w:t>
      </w:r>
      <w:r>
        <w:rPr>
          <w:rFonts w:hint="eastAsia" w:ascii="¿¬Ìå" w:hAnsi="¿¬Ìå" w:eastAsia="¿¬Ìå"/>
          <w:color w:val="000000"/>
          <w:sz w:val="21"/>
          <w:szCs w:val="18"/>
          <w:highlight w:val="white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1"/>
          <w:szCs w:val="18"/>
          <w:highlight w:val="white"/>
        </w:rPr>
        <w:t>static</w:t>
      </w:r>
      <w:r>
        <w:rPr>
          <w:rFonts w:hint="eastAsia" w:ascii="¿¬Ìå" w:hAnsi="¿¬Ìå" w:eastAsia="¿¬Ìå"/>
          <w:color w:val="000000"/>
          <w:sz w:val="21"/>
          <w:szCs w:val="18"/>
          <w:highlight w:val="white"/>
        </w:rPr>
        <w:t xml:space="preserve"> </w:t>
      </w:r>
      <w:r>
        <w:rPr>
          <w:rFonts w:hint="eastAsia" w:ascii="¿¬Ìå" w:hAnsi="¿¬Ìå" w:eastAsia="¿¬Ìå"/>
          <w:color w:val="000000"/>
          <w:sz w:val="24"/>
          <w:szCs w:val="22"/>
          <w:highlight w:val="lightGray"/>
        </w:rPr>
        <w:t>List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>&lt;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ori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 xml:space="preserve">Eng&gt; 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ori</w:t>
      </w:r>
      <w:r>
        <w:rPr>
          <w:rFonts w:hint="eastAsia" w:ascii="¿¬Ìå" w:hAnsi="¿¬Ìå" w:eastAsia="¿¬Ìå"/>
          <w:i/>
          <w:color w:val="0000C0"/>
          <w:sz w:val="24"/>
          <w:szCs w:val="22"/>
          <w:highlight w:val="white"/>
        </w:rPr>
        <w:t>EngList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 xml:space="preserve"> ArrayList&lt;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ori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</w:rPr>
        <w:t>Eng&gt;();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具体函数处理如下：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b/>
          <w:color w:val="7F0055"/>
          <w:sz w:val="18"/>
          <w:szCs w:val="16"/>
        </w:rPr>
        <w:t>public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static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</w:t>
      </w:r>
      <w:r>
        <w:rPr>
          <w:rFonts w:hint="eastAsia" w:ascii="¿¬Ìå" w:hAnsi="¿¬Ìå" w:eastAsia="¿¬Ìå"/>
          <w:color w:val="000000"/>
          <w:sz w:val="18"/>
          <w:szCs w:val="16"/>
          <w:highlight w:val="lightGray"/>
        </w:rPr>
        <w:t>List&lt;oriEng&gt;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getOriEngClass()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throws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FileNotFoundException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List&lt;oriEng&gt; </w:t>
      </w:r>
      <w:r>
        <w:rPr>
          <w:rFonts w:hint="eastAsia" w:ascii="¿¬Ìå" w:hAnsi="¿¬Ìå" w:eastAsia="¿¬Ìå"/>
          <w:color w:val="6A3E3E"/>
          <w:sz w:val="18"/>
          <w:szCs w:val="16"/>
        </w:rPr>
        <w:t>oriEngList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new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ArrayList&lt;oriEng&gt;();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BufferedInputStream </w:t>
      </w:r>
      <w:r>
        <w:rPr>
          <w:rFonts w:hint="eastAsia" w:ascii="¿¬Ìå" w:hAnsi="¿¬Ìå" w:eastAsia="¿¬Ìå"/>
          <w:color w:val="6A3E3E"/>
          <w:sz w:val="18"/>
          <w:szCs w:val="16"/>
        </w:rPr>
        <w:t>bis</w:t>
      </w:r>
      <w:r>
        <w:rPr>
          <w:rFonts w:hint="eastAsia" w:ascii="¿¬Ìå" w:hAnsi="¿¬Ìå" w:eastAsia="¿¬Ìå"/>
          <w:color w:val="000000"/>
          <w:sz w:val="18"/>
          <w:szCs w:val="16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try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6"/>
          <w:szCs w:val="15"/>
        </w:rPr>
        <w:t>bis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BufferedInputStream(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FileInputStream(</w:t>
      </w:r>
      <w:r>
        <w:rPr>
          <w:rFonts w:hint="eastAsia" w:ascii="¿¬Ìå" w:hAnsi="¿¬Ìå" w:eastAsia="¿¬Ìå"/>
          <w:b/>
          <w:color w:val="7F0055"/>
          <w:sz w:val="16"/>
          <w:szCs w:val="15"/>
        </w:rPr>
        <w:t>new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File(</w:t>
      </w:r>
      <w:r>
        <w:rPr>
          <w:rFonts w:hint="eastAsia" w:ascii="¿¬Ìå" w:hAnsi="¿¬Ìå" w:eastAsia="¿¬Ìå"/>
          <w:color w:val="2A00FF"/>
          <w:sz w:val="16"/>
          <w:szCs w:val="15"/>
        </w:rPr>
        <w:t>"F:/farecachehc.json"</w:t>
      </w:r>
      <w:r>
        <w:rPr>
          <w:rFonts w:hint="eastAsia" w:ascii="¿¬Ìå" w:hAnsi="¿¬Ìå" w:eastAsia="¿¬Ìå"/>
          <w:color w:val="000000"/>
          <w:sz w:val="16"/>
          <w:szCs w:val="15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5"/>
          <w:szCs w:val="13"/>
        </w:rPr>
        <w:tab/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BufferedReader </w:t>
      </w:r>
      <w:r>
        <w:rPr>
          <w:rFonts w:hint="eastAsia" w:ascii="¿¬Ìå" w:hAnsi="¿¬Ìå" w:eastAsia="¿¬Ìå"/>
          <w:color w:val="6A3E3E"/>
          <w:sz w:val="15"/>
          <w:szCs w:val="13"/>
          <w:u w:val="single"/>
        </w:rPr>
        <w:t>in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5"/>
          <w:szCs w:val="13"/>
        </w:rPr>
        <w:t>new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BufferedReader(</w:t>
      </w:r>
      <w:r>
        <w:rPr>
          <w:rFonts w:hint="eastAsia" w:ascii="¿¬Ìå" w:hAnsi="¿¬Ìå" w:eastAsia="¿¬Ìå"/>
          <w:b/>
          <w:color w:val="7F0055"/>
          <w:sz w:val="15"/>
          <w:szCs w:val="13"/>
        </w:rPr>
        <w:t>new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 InputStreamReader(</w:t>
      </w:r>
      <w:r>
        <w:rPr>
          <w:rFonts w:hint="eastAsia" w:ascii="¿¬Ìå" w:hAnsi="¿¬Ìå" w:eastAsia="¿¬Ìå"/>
          <w:color w:val="6A3E3E"/>
          <w:sz w:val="15"/>
          <w:szCs w:val="13"/>
        </w:rPr>
        <w:t>bis</w:t>
      </w:r>
      <w:r>
        <w:rPr>
          <w:rFonts w:hint="eastAsia" w:ascii="¿¬Ìå" w:hAnsi="¿¬Ìå" w:eastAsia="¿¬Ìå"/>
          <w:color w:val="000000"/>
          <w:sz w:val="15"/>
          <w:szCs w:val="13"/>
        </w:rPr>
        <w:t xml:space="preserve">, </w:t>
      </w:r>
      <w:r>
        <w:rPr>
          <w:rFonts w:hint="eastAsia" w:ascii="¿¬Ìå" w:hAnsi="¿¬Ìå" w:eastAsia="¿¬Ìå"/>
          <w:color w:val="2A00FF"/>
          <w:sz w:val="15"/>
          <w:szCs w:val="13"/>
        </w:rPr>
        <w:t>"utf-8"</w:t>
      </w:r>
      <w:r>
        <w:rPr>
          <w:rFonts w:hint="eastAsia" w:ascii="¿¬Ìå" w:hAnsi="¿¬Ìå" w:eastAsia="¿¬Ìå"/>
          <w:color w:val="000000"/>
          <w:sz w:val="15"/>
          <w:szCs w:val="13"/>
        </w:rPr>
        <w:t>), 10 * 1024 * 1024);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String </w:t>
      </w:r>
      <w:r>
        <w:rPr>
          <w:rFonts w:hint="eastAsia" w:ascii="¿¬Ìå" w:hAnsi="¿¬Ìå" w:eastAsia="¿¬Ìå"/>
          <w:color w:val="6A3E3E"/>
          <w:sz w:val="18"/>
          <w:szCs w:val="16"/>
        </w:rPr>
        <w:t>s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null</w:t>
      </w:r>
      <w:r>
        <w:rPr>
          <w:rFonts w:hint="eastAsia" w:ascii="¿¬Ìå" w:hAnsi="¿¬Ìå" w:eastAsia="¿¬Ìå"/>
          <w:color w:val="000000"/>
          <w:sz w:val="18"/>
          <w:szCs w:val="16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3F7F5F"/>
          <w:sz w:val="18"/>
          <w:szCs w:val="16"/>
        </w:rPr>
        <w:t>// 此此循环得到多少个机场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while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((</w:t>
      </w:r>
      <w:r>
        <w:rPr>
          <w:rFonts w:hint="eastAsia" w:ascii="¿¬Ìå" w:hAnsi="¿¬Ìå" w:eastAsia="¿¬Ìå"/>
          <w:color w:val="6A3E3E"/>
          <w:sz w:val="18"/>
          <w:szCs w:val="16"/>
        </w:rPr>
        <w:t>s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in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.readLine()) !=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null</w:t>
      </w:r>
      <w:r>
        <w:rPr>
          <w:rFonts w:hint="eastAsia" w:ascii="¿¬Ìå" w:hAnsi="¿¬Ìå" w:eastAsia="¿¬Ìå"/>
          <w:color w:val="000000"/>
          <w:sz w:val="18"/>
          <w:szCs w:val="16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3F7F5F"/>
          <w:sz w:val="18"/>
          <w:szCs w:val="16"/>
        </w:rPr>
        <w:t>// 创建一个包含原始</w:t>
      </w:r>
      <w:r>
        <w:rPr>
          <w:rFonts w:hint="eastAsia" w:ascii="¿¬Ìå" w:hAnsi="¿¬Ìå" w:eastAsia="¿¬Ìå"/>
          <w:color w:val="3F7F5F"/>
          <w:sz w:val="18"/>
          <w:szCs w:val="16"/>
          <w:u w:val="single"/>
        </w:rPr>
        <w:t>json</w:t>
      </w:r>
      <w:r>
        <w:rPr>
          <w:rFonts w:hint="eastAsia" w:ascii="¿¬Ìå" w:hAnsi="¿¬Ìå" w:eastAsia="¿¬Ìå"/>
          <w:color w:val="3F7F5F"/>
          <w:sz w:val="18"/>
          <w:szCs w:val="16"/>
        </w:rPr>
        <w:t>串的</w:t>
      </w:r>
      <w:r>
        <w:rPr>
          <w:rFonts w:hint="eastAsia" w:ascii="¿¬Ìå" w:hAnsi="¿¬Ìå" w:eastAsia="¿¬Ìå"/>
          <w:color w:val="3F7F5F"/>
          <w:sz w:val="18"/>
          <w:szCs w:val="16"/>
          <w:u w:val="single"/>
        </w:rPr>
        <w:t>json</w:t>
      </w:r>
      <w:r>
        <w:rPr>
          <w:rFonts w:hint="eastAsia" w:ascii="¿¬Ìå" w:hAnsi="¿¬Ìå" w:eastAsia="¿¬Ìå"/>
          <w:color w:val="3F7F5F"/>
          <w:sz w:val="18"/>
          <w:szCs w:val="16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JSONObject </w:t>
      </w:r>
      <w:r>
        <w:rPr>
          <w:rFonts w:hint="eastAsia" w:ascii="¿¬Ìå" w:hAnsi="¿¬Ìå" w:eastAsia="¿¬Ìå"/>
          <w:color w:val="6A3E3E"/>
          <w:sz w:val="18"/>
          <w:szCs w:val="16"/>
        </w:rPr>
        <w:t>dataJson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new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JSONObject(</w:t>
      </w:r>
      <w:r>
        <w:rPr>
          <w:rFonts w:hint="eastAsia" w:ascii="¿¬Ìå" w:hAnsi="¿¬Ìå" w:eastAsia="¿¬Ìå"/>
          <w:color w:val="6A3E3E"/>
          <w:sz w:val="18"/>
          <w:szCs w:val="16"/>
        </w:rPr>
        <w:t>s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oriEng </w:t>
      </w:r>
      <w:r>
        <w:rPr>
          <w:rFonts w:hint="eastAsia" w:ascii="¿¬Ìå" w:hAnsi="¿¬Ìå" w:eastAsia="¿¬Ìå"/>
          <w:color w:val="6A3E3E"/>
          <w:sz w:val="18"/>
          <w:szCs w:val="16"/>
        </w:rPr>
        <w:t>deseng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new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oriEng();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if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(</w:t>
      </w:r>
      <w:r>
        <w:rPr>
          <w:rFonts w:hint="eastAsia" w:ascii="¿¬Ìå" w:hAnsi="¿¬Ìå" w:eastAsia="¿¬Ìå"/>
          <w:color w:val="6A3E3E"/>
          <w:sz w:val="18"/>
          <w:szCs w:val="16"/>
        </w:rPr>
        <w:t>s</w:t>
      </w:r>
      <w:r>
        <w:rPr>
          <w:rFonts w:hint="eastAsia" w:ascii="¿¬Ìå" w:hAnsi="¿¬Ìå" w:eastAsia="¿¬Ìå"/>
          <w:color w:val="000000"/>
          <w:sz w:val="18"/>
          <w:szCs w:val="16"/>
        </w:rPr>
        <w:t>.contains(</w:t>
      </w:r>
      <w:r>
        <w:rPr>
          <w:rFonts w:hint="eastAsia" w:ascii="¿¬Ìå" w:hAnsi="¿¬Ìå" w:eastAsia="¿¬Ìå"/>
          <w:color w:val="2A00FF"/>
          <w:sz w:val="18"/>
          <w:szCs w:val="16"/>
        </w:rPr>
        <w:t>"fareInfo"</w:t>
      </w:r>
      <w:r>
        <w:rPr>
          <w:rFonts w:hint="eastAsia" w:ascii="¿¬Ìå" w:hAnsi="¿¬Ìå" w:eastAsia="¿¬Ìå"/>
          <w:color w:val="000000"/>
          <w:sz w:val="18"/>
          <w:szCs w:val="16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JSONArray </w:t>
      </w:r>
      <w:r>
        <w:rPr>
          <w:rFonts w:hint="eastAsia" w:ascii="¿¬Ìå" w:hAnsi="¿¬Ìå" w:eastAsia="¿¬Ìå"/>
          <w:color w:val="6A3E3E"/>
          <w:sz w:val="18"/>
          <w:szCs w:val="16"/>
        </w:rPr>
        <w:t>fareinfoarray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dataJson</w:t>
      </w:r>
      <w:r>
        <w:rPr>
          <w:rFonts w:hint="eastAsia" w:ascii="¿¬Ìå" w:hAnsi="¿¬Ìå" w:eastAsia="¿¬Ìå"/>
          <w:color w:val="000000"/>
          <w:sz w:val="18"/>
          <w:szCs w:val="16"/>
        </w:rPr>
        <w:t>.getJSONArray(</w:t>
      </w:r>
      <w:r>
        <w:rPr>
          <w:rFonts w:hint="eastAsia" w:ascii="¿¬Ìå" w:hAnsi="¿¬Ìå" w:eastAsia="¿¬Ìå"/>
          <w:color w:val="2A00FF"/>
          <w:sz w:val="18"/>
          <w:szCs w:val="16"/>
        </w:rPr>
        <w:t>"fareInfo"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int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</w:t>
      </w:r>
      <w:r>
        <w:rPr>
          <w:rFonts w:hint="eastAsia" w:ascii="¿¬Ìå" w:hAnsi="¿¬Ìå" w:eastAsia="¿¬Ìå"/>
          <w:color w:val="6A3E3E"/>
          <w:sz w:val="18"/>
          <w:szCs w:val="16"/>
        </w:rPr>
        <w:t>size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fareinfoarray</w:t>
      </w:r>
      <w:r>
        <w:rPr>
          <w:rFonts w:hint="eastAsia" w:ascii="¿¬Ìå" w:hAnsi="¿¬Ìå" w:eastAsia="¿¬Ìå"/>
          <w:color w:val="000000"/>
          <w:sz w:val="18"/>
          <w:szCs w:val="16"/>
        </w:rPr>
        <w:t>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for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(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int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</w:t>
      </w:r>
      <w:r>
        <w:rPr>
          <w:rFonts w:hint="eastAsia" w:ascii="¿¬Ìå" w:hAnsi="¿¬Ìå" w:eastAsia="¿¬Ìå"/>
          <w:color w:val="6A3E3E"/>
          <w:sz w:val="18"/>
          <w:szCs w:val="16"/>
        </w:rPr>
        <w:t>i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0; </w:t>
      </w:r>
      <w:r>
        <w:rPr>
          <w:rFonts w:hint="eastAsia" w:ascii="¿¬Ìå" w:hAnsi="¿¬Ìå" w:eastAsia="¿¬Ìå"/>
          <w:color w:val="6A3E3E"/>
          <w:sz w:val="18"/>
          <w:szCs w:val="16"/>
        </w:rPr>
        <w:t>i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&lt; </w:t>
      </w:r>
      <w:r>
        <w:rPr>
          <w:rFonts w:hint="eastAsia" w:ascii="¿¬Ìå" w:hAnsi="¿¬Ìå" w:eastAsia="¿¬Ìå"/>
          <w:color w:val="6A3E3E"/>
          <w:sz w:val="18"/>
          <w:szCs w:val="16"/>
        </w:rPr>
        <w:t>size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; </w:t>
      </w:r>
      <w:r>
        <w:rPr>
          <w:rFonts w:hint="eastAsia" w:ascii="¿¬Ìå" w:hAnsi="¿¬Ìå" w:eastAsia="¿¬Ìå"/>
          <w:color w:val="6A3E3E"/>
          <w:sz w:val="18"/>
          <w:szCs w:val="16"/>
        </w:rPr>
        <w:t>i</w:t>
      </w:r>
      <w:r>
        <w:rPr>
          <w:rFonts w:hint="eastAsia" w:ascii="¿¬Ìå" w:hAnsi="¿¬Ìå" w:eastAsia="¿¬Ìå"/>
          <w:color w:val="000000"/>
          <w:sz w:val="18"/>
          <w:szCs w:val="16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JSONObject </w:t>
      </w:r>
      <w:r>
        <w:rPr>
          <w:rFonts w:hint="eastAsia" w:ascii="¿¬Ìå" w:hAnsi="¿¬Ìå" w:eastAsia="¿¬Ìå"/>
          <w:color w:val="6A3E3E"/>
          <w:sz w:val="18"/>
          <w:szCs w:val="16"/>
        </w:rPr>
        <w:t>fareInfoList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fareinfoarray</w:t>
      </w:r>
      <w:r>
        <w:rPr>
          <w:rFonts w:hint="eastAsia" w:ascii="¿¬Ìå" w:hAnsi="¿¬Ìå" w:eastAsia="¿¬Ìå"/>
          <w:color w:val="000000"/>
          <w:sz w:val="18"/>
          <w:szCs w:val="16"/>
        </w:rPr>
        <w:t>.getJSONObject(</w:t>
      </w:r>
      <w:r>
        <w:rPr>
          <w:rFonts w:hint="eastAsia" w:ascii="¿¬Ìå" w:hAnsi="¿¬Ìå" w:eastAsia="¿¬Ìå"/>
          <w:color w:val="6A3E3E"/>
          <w:sz w:val="18"/>
          <w:szCs w:val="16"/>
        </w:rPr>
        <w:t>i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6"/>
          <w:szCs w:val="15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6"/>
          <w:szCs w:val="15"/>
        </w:rPr>
        <w:t>deseng</w:t>
      </w:r>
      <w:r>
        <w:rPr>
          <w:rFonts w:hint="eastAsia" w:ascii="¿¬Ìå" w:hAnsi="¿¬Ìå" w:eastAsia="¿¬Ìå"/>
          <w:color w:val="000000"/>
          <w:sz w:val="16"/>
          <w:szCs w:val="15"/>
        </w:rPr>
        <w:t>.setPrice(Integer.</w:t>
      </w:r>
      <w:r>
        <w:rPr>
          <w:rFonts w:hint="eastAsia" w:ascii="¿¬Ìå" w:hAnsi="¿¬Ìå" w:eastAsia="¿¬Ìå"/>
          <w:i/>
          <w:color w:val="000000"/>
          <w:sz w:val="16"/>
          <w:szCs w:val="15"/>
          <w:highlight w:val="lightGray"/>
        </w:rPr>
        <w:t>parseInt</w:t>
      </w:r>
      <w:r>
        <w:rPr>
          <w:rFonts w:hint="eastAsia" w:ascii="¿¬Ìå" w:hAnsi="¿¬Ìå" w:eastAsia="¿¬Ìå"/>
          <w:color w:val="000000"/>
          <w:sz w:val="16"/>
          <w:szCs w:val="15"/>
        </w:rPr>
        <w:t>(</w:t>
      </w:r>
      <w:r>
        <w:rPr>
          <w:rFonts w:hint="eastAsia" w:ascii="¿¬Ìå" w:hAnsi="¿¬Ìå" w:eastAsia="¿¬Ìå"/>
          <w:color w:val="6A3E3E"/>
          <w:sz w:val="16"/>
          <w:szCs w:val="15"/>
        </w:rPr>
        <w:t>fareInfoList</w:t>
      </w:r>
      <w:r>
        <w:rPr>
          <w:rFonts w:hint="eastAsia" w:ascii="¿¬Ìå" w:hAnsi="¿¬Ìå" w:eastAsia="¿¬Ìå"/>
          <w:color w:val="000000"/>
          <w:sz w:val="16"/>
          <w:szCs w:val="15"/>
        </w:rPr>
        <w:t>.getString(</w:t>
      </w:r>
      <w:r>
        <w:rPr>
          <w:rFonts w:hint="eastAsia" w:ascii="¿¬Ìå" w:hAnsi="¿¬Ìå" w:eastAsia="¿¬Ìå"/>
          <w:color w:val="2A00FF"/>
          <w:sz w:val="16"/>
          <w:szCs w:val="15"/>
        </w:rPr>
        <w:t>"price"</w:t>
      </w:r>
      <w:r>
        <w:rPr>
          <w:rFonts w:hint="eastAsia" w:ascii="¿¬Ìå" w:hAnsi="¿¬Ìå" w:eastAsia="¿¬Ìå"/>
          <w:color w:val="000000"/>
          <w:sz w:val="16"/>
          <w:szCs w:val="15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else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continue</w:t>
      </w:r>
      <w:r>
        <w:rPr>
          <w:rFonts w:hint="eastAsia" w:ascii="¿¬Ìå" w:hAnsi="¿¬Ìå" w:eastAsia="¿¬Ìå"/>
          <w:color w:val="000000"/>
          <w:sz w:val="18"/>
          <w:szCs w:val="16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if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(</w:t>
      </w:r>
      <w:r>
        <w:rPr>
          <w:rFonts w:hint="eastAsia" w:ascii="¿¬Ìå" w:hAnsi="¿¬Ìå" w:eastAsia="¿¬Ìå"/>
          <w:color w:val="6A3E3E"/>
          <w:sz w:val="18"/>
          <w:szCs w:val="16"/>
        </w:rPr>
        <w:t>s</w:t>
      </w:r>
      <w:r>
        <w:rPr>
          <w:rFonts w:hint="eastAsia" w:ascii="¿¬Ìå" w:hAnsi="¿¬Ìå" w:eastAsia="¿¬Ìå"/>
          <w:color w:val="000000"/>
          <w:sz w:val="18"/>
          <w:szCs w:val="16"/>
        </w:rPr>
        <w:t>.contains(</w:t>
      </w:r>
      <w:r>
        <w:rPr>
          <w:rFonts w:hint="eastAsia" w:ascii="¿¬Ìå" w:hAnsi="¿¬Ìå" w:eastAsia="¿¬Ìå"/>
          <w:color w:val="2A00FF"/>
          <w:sz w:val="18"/>
          <w:szCs w:val="16"/>
        </w:rPr>
        <w:t>"flightInfo"</w:t>
      </w:r>
      <w:r>
        <w:rPr>
          <w:rFonts w:hint="eastAsia" w:ascii="¿¬Ìå" w:hAnsi="¿¬Ìå" w:eastAsia="¿¬Ìå"/>
          <w:color w:val="000000"/>
          <w:sz w:val="18"/>
          <w:szCs w:val="16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JSONObject </w:t>
      </w:r>
      <w:r>
        <w:rPr>
          <w:rFonts w:hint="eastAsia" w:ascii="¿¬Ìå" w:hAnsi="¿¬Ìå" w:eastAsia="¿¬Ìå"/>
          <w:color w:val="6A3E3E"/>
          <w:sz w:val="18"/>
          <w:szCs w:val="16"/>
        </w:rPr>
        <w:t>flightInfoList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dataJson</w:t>
      </w:r>
      <w:r>
        <w:rPr>
          <w:rFonts w:hint="eastAsia" w:ascii="¿¬Ìå" w:hAnsi="¿¬Ìå" w:eastAsia="¿¬Ìå"/>
          <w:color w:val="000000"/>
          <w:sz w:val="18"/>
          <w:szCs w:val="16"/>
        </w:rPr>
        <w:t>.getJSONObject(</w:t>
      </w:r>
      <w:r>
        <w:rPr>
          <w:rFonts w:hint="eastAsia" w:ascii="¿¬Ìå" w:hAnsi="¿¬Ìå" w:eastAsia="¿¬Ìå"/>
          <w:color w:val="2A00FF"/>
          <w:sz w:val="18"/>
          <w:szCs w:val="16"/>
        </w:rPr>
        <w:t>"flightInfo"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String </w:t>
      </w:r>
      <w:r>
        <w:rPr>
          <w:rFonts w:hint="eastAsia" w:ascii="¿¬Ìå" w:hAnsi="¿¬Ìå" w:eastAsia="¿¬Ìå"/>
          <w:color w:val="6A3E3E"/>
          <w:sz w:val="18"/>
          <w:szCs w:val="16"/>
        </w:rPr>
        <w:t>tempori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= </w:t>
      </w:r>
      <w:r>
        <w:rPr>
          <w:rFonts w:hint="eastAsia" w:ascii="¿¬Ìå" w:hAnsi="¿¬Ìå" w:eastAsia="¿¬Ìå"/>
          <w:color w:val="6A3E3E"/>
          <w:sz w:val="18"/>
          <w:szCs w:val="16"/>
        </w:rPr>
        <w:t>flightInfoList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>.getString(</w:t>
      </w:r>
      <w:r>
        <w:rPr>
          <w:rFonts w:hint="eastAsia" w:ascii="¿¬Ìå" w:hAnsi="¿¬Ìå" w:eastAsia="¿¬Ìå"/>
          <w:color w:val="2A00FF"/>
          <w:sz w:val="18"/>
          <w:szCs w:val="16"/>
        </w:rPr>
        <w:t>"oriEng"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8"/>
          <w:szCs w:val="16"/>
        </w:rPr>
        <w:t>deseng</w:t>
      </w:r>
      <w:r>
        <w:rPr>
          <w:rFonts w:hint="eastAsia" w:ascii="¿¬Ìå" w:hAnsi="¿¬Ìå" w:eastAsia="¿¬Ìå"/>
          <w:color w:val="000000"/>
          <w:sz w:val="18"/>
          <w:szCs w:val="16"/>
        </w:rPr>
        <w:t>.setDesEng(</w:t>
      </w:r>
      <w:r>
        <w:rPr>
          <w:rFonts w:hint="eastAsia" w:ascii="¿¬Ìå" w:hAnsi="¿¬Ìå" w:eastAsia="¿¬Ìå"/>
          <w:color w:val="6A3E3E"/>
          <w:sz w:val="18"/>
          <w:szCs w:val="16"/>
        </w:rPr>
        <w:t>flightInfoList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>.getString(</w:t>
      </w:r>
      <w:r>
        <w:rPr>
          <w:rFonts w:hint="eastAsia" w:ascii="¿¬Ìå" w:hAnsi="¿¬Ìå" w:eastAsia="¿¬Ìå"/>
          <w:color w:val="2A00FF"/>
          <w:sz w:val="18"/>
          <w:szCs w:val="16"/>
        </w:rPr>
        <w:t>"desEng"</w:t>
      </w:r>
      <w:r>
        <w:rPr>
          <w:rFonts w:hint="eastAsia" w:ascii="¿¬Ìå" w:hAnsi="¿¬Ìå" w:eastAsia="¿¬Ìå"/>
          <w:color w:val="000000"/>
          <w:sz w:val="18"/>
          <w:szCs w:val="16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8"/>
          <w:szCs w:val="16"/>
        </w:rPr>
        <w:t>deseng</w:t>
      </w:r>
      <w:r>
        <w:rPr>
          <w:rFonts w:hint="eastAsia" w:ascii="¿¬Ìå" w:hAnsi="¿¬Ìå" w:eastAsia="¿¬Ìå"/>
          <w:color w:val="000000"/>
          <w:sz w:val="18"/>
          <w:szCs w:val="16"/>
        </w:rPr>
        <w:t>.setFlightNo(</w:t>
      </w:r>
      <w:r>
        <w:rPr>
          <w:rFonts w:hint="eastAsia" w:ascii="¿¬Ìå" w:hAnsi="¿¬Ìå" w:eastAsia="¿¬Ìå"/>
          <w:color w:val="6A3E3E"/>
          <w:sz w:val="18"/>
          <w:szCs w:val="16"/>
        </w:rPr>
        <w:t>flightInfoList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>.getString(</w:t>
      </w:r>
      <w:r>
        <w:rPr>
          <w:rFonts w:hint="eastAsia" w:ascii="¿¬Ìå" w:hAnsi="¿¬Ìå" w:eastAsia="¿¬Ìå"/>
          <w:color w:val="2A00FF"/>
          <w:sz w:val="18"/>
          <w:szCs w:val="16"/>
        </w:rPr>
        <w:t>"flightNo"</w:t>
      </w:r>
      <w:r>
        <w:rPr>
          <w:rFonts w:hint="eastAsia" w:ascii="¿¬Ìå" w:hAnsi="¿¬Ìå" w:eastAsia="¿¬Ìå"/>
          <w:color w:val="000000"/>
          <w:sz w:val="18"/>
          <w:szCs w:val="16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8"/>
          <w:szCs w:val="16"/>
        </w:rPr>
        <w:t>deseng</w:t>
      </w:r>
      <w:r>
        <w:rPr>
          <w:rFonts w:hint="eastAsia" w:ascii="¿¬Ìå" w:hAnsi="¿¬Ìå" w:eastAsia="¿¬Ìå"/>
          <w:color w:val="000000"/>
          <w:sz w:val="18"/>
          <w:szCs w:val="16"/>
        </w:rPr>
        <w:t>.setFlightDt(</w:t>
      </w:r>
      <w:r>
        <w:rPr>
          <w:rFonts w:hint="eastAsia" w:ascii="¿¬Ìå" w:hAnsi="¿¬Ìå" w:eastAsia="¿¬Ìå"/>
          <w:color w:val="6A3E3E"/>
          <w:sz w:val="18"/>
          <w:szCs w:val="16"/>
        </w:rPr>
        <w:t>flightInfoList</w:t>
      </w:r>
      <w:r>
        <w:rPr>
          <w:rFonts w:hint="eastAsia" w:ascii="¿¬Ìå" w:hAnsi="¿¬Ìå" w:eastAsia="¿¬Ìå"/>
          <w:color w:val="000000"/>
          <w:sz w:val="18"/>
          <w:szCs w:val="16"/>
        </w:rPr>
        <w:t>.getString(</w:t>
      </w:r>
      <w:r>
        <w:rPr>
          <w:rFonts w:hint="eastAsia" w:ascii="¿¬Ìå" w:hAnsi="¿¬Ìå" w:eastAsia="¿¬Ìå"/>
          <w:color w:val="2A00FF"/>
          <w:sz w:val="18"/>
          <w:szCs w:val="16"/>
        </w:rPr>
        <w:t>"flightDt"</w:t>
      </w:r>
      <w:r>
        <w:rPr>
          <w:rFonts w:hint="eastAsia" w:ascii="¿¬Ìå" w:hAnsi="¿¬Ìå" w:eastAsia="¿¬Ìå"/>
          <w:color w:val="000000"/>
          <w:sz w:val="18"/>
          <w:szCs w:val="16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8"/>
          <w:szCs w:val="16"/>
        </w:rPr>
        <w:t>deseng</w:t>
      </w:r>
      <w:r>
        <w:rPr>
          <w:rFonts w:hint="eastAsia" w:ascii="¿¬Ìå" w:hAnsi="¿¬Ìå" w:eastAsia="¿¬Ìå"/>
          <w:color w:val="000000"/>
          <w:sz w:val="18"/>
          <w:szCs w:val="16"/>
        </w:rPr>
        <w:t>.setOriEng(</w:t>
      </w:r>
      <w:r>
        <w:rPr>
          <w:rFonts w:hint="eastAsia" w:ascii="¿¬Ìå" w:hAnsi="¿¬Ìå" w:eastAsia="¿¬Ìå"/>
          <w:color w:val="6A3E3E"/>
          <w:sz w:val="18"/>
          <w:szCs w:val="16"/>
        </w:rPr>
        <w:t>tempori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8"/>
          <w:szCs w:val="16"/>
        </w:rPr>
        <w:t>deseng</w:t>
      </w:r>
      <w:r>
        <w:rPr>
          <w:rFonts w:hint="eastAsia" w:ascii="¿¬Ìå" w:hAnsi="¿¬Ìå" w:eastAsia="¿¬Ìå"/>
          <w:color w:val="000000"/>
          <w:sz w:val="18"/>
          <w:szCs w:val="16"/>
        </w:rPr>
        <w:t>.setOriEngthemeName(</w:t>
      </w:r>
      <w:r>
        <w:rPr>
          <w:rFonts w:hint="eastAsia" w:ascii="¿¬Ìå" w:hAnsi="¿¬Ìå" w:eastAsia="¿¬Ìå"/>
          <w:i/>
          <w:color w:val="000000"/>
          <w:sz w:val="18"/>
          <w:szCs w:val="16"/>
        </w:rPr>
        <w:t>getCityThemes</w:t>
      </w:r>
      <w:r>
        <w:rPr>
          <w:rFonts w:hint="eastAsia" w:ascii="¿¬Ìå" w:hAnsi="¿¬Ìå" w:eastAsia="¿¬Ìå"/>
          <w:color w:val="000000"/>
          <w:sz w:val="18"/>
          <w:szCs w:val="16"/>
        </w:rPr>
        <w:t>(</w:t>
      </w:r>
      <w:r>
        <w:rPr>
          <w:rFonts w:hint="eastAsia" w:ascii="¿¬Ìå" w:hAnsi="¿¬Ìå" w:eastAsia="¿¬Ìå"/>
          <w:color w:val="6A3E3E"/>
          <w:sz w:val="18"/>
          <w:szCs w:val="16"/>
        </w:rPr>
        <w:t>tempori</w:t>
      </w:r>
      <w:r>
        <w:rPr>
          <w:rFonts w:hint="eastAsia" w:ascii="¿¬Ìå" w:hAnsi="¿¬Ìå" w:eastAsia="¿¬Ìå"/>
          <w:color w:val="000000"/>
          <w:sz w:val="18"/>
          <w:szCs w:val="16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ab/>
      </w:r>
      <w:r>
        <w:rPr>
          <w:rFonts w:hint="eastAsia" w:ascii="¿¬Ìå" w:hAnsi="¿¬Ìå" w:eastAsia="¿¬Ìå"/>
          <w:color w:val="6A3E3E"/>
          <w:sz w:val="16"/>
          <w:szCs w:val="15"/>
        </w:rPr>
        <w:t>deseng</w:t>
      </w:r>
      <w:r>
        <w:rPr>
          <w:rFonts w:hint="eastAsia" w:ascii="¿¬Ìå" w:hAnsi="¿¬Ìå" w:eastAsia="¿¬Ìå"/>
          <w:color w:val="000000"/>
          <w:sz w:val="16"/>
          <w:szCs w:val="15"/>
        </w:rPr>
        <w:t>.setPrice(Integer.</w:t>
      </w:r>
      <w:r>
        <w:rPr>
          <w:rFonts w:hint="eastAsia" w:ascii="¿¬Ìå" w:hAnsi="¿¬Ìå" w:eastAsia="¿¬Ìå"/>
          <w:i/>
          <w:color w:val="000000"/>
          <w:sz w:val="16"/>
          <w:szCs w:val="15"/>
          <w:highlight w:val="lightGray"/>
        </w:rPr>
        <w:t>parseInt</w:t>
      </w:r>
      <w:r>
        <w:rPr>
          <w:rFonts w:hint="eastAsia" w:ascii="¿¬Ìå" w:hAnsi="¿¬Ìå" w:eastAsia="¿¬Ìå"/>
          <w:color w:val="000000"/>
          <w:sz w:val="16"/>
          <w:szCs w:val="15"/>
        </w:rPr>
        <w:t>(</w:t>
      </w:r>
      <w:r>
        <w:rPr>
          <w:rFonts w:hint="eastAsia" w:ascii="¿¬Ìå" w:hAnsi="¿¬Ìå" w:eastAsia="¿¬Ìå"/>
          <w:color w:val="6A3E3E"/>
          <w:sz w:val="16"/>
          <w:szCs w:val="15"/>
        </w:rPr>
        <w:t>flightInfoList</w:t>
      </w:r>
      <w:r>
        <w:rPr>
          <w:rFonts w:hint="eastAsia" w:ascii="¿¬Ìå" w:hAnsi="¿¬Ìå" w:eastAsia="¿¬Ìå"/>
          <w:color w:val="000000"/>
          <w:sz w:val="16"/>
          <w:szCs w:val="15"/>
        </w:rPr>
        <w:t>.getString(</w:t>
      </w:r>
      <w:r>
        <w:rPr>
          <w:rFonts w:hint="eastAsia" w:ascii="¿¬Ìå" w:hAnsi="¿¬Ìå" w:eastAsia="¿¬Ìå"/>
          <w:color w:val="2A00FF"/>
          <w:sz w:val="16"/>
          <w:szCs w:val="15"/>
        </w:rPr>
        <w:t>"price"</w:t>
      </w:r>
      <w:r>
        <w:rPr>
          <w:rFonts w:hint="eastAsia" w:ascii="¿¬Ìå" w:hAnsi="¿¬Ìå" w:eastAsia="¿¬Ìå"/>
          <w:color w:val="000000"/>
          <w:sz w:val="16"/>
          <w:szCs w:val="15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else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continue</w:t>
      </w:r>
      <w:r>
        <w:rPr>
          <w:rFonts w:hint="eastAsia" w:ascii="¿¬Ìå" w:hAnsi="¿¬Ìå" w:eastAsia="¿¬Ìå"/>
          <w:color w:val="000000"/>
          <w:sz w:val="18"/>
          <w:szCs w:val="16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8"/>
          <w:szCs w:val="16"/>
        </w:rPr>
        <w:t>oriEngList</w:t>
      </w:r>
      <w:r>
        <w:rPr>
          <w:rFonts w:hint="eastAsia" w:ascii="¿¬Ìå" w:hAnsi="¿¬Ìå" w:eastAsia="¿¬Ìå"/>
          <w:color w:val="000000"/>
          <w:sz w:val="18"/>
          <w:szCs w:val="16"/>
        </w:rPr>
        <w:t>.add(</w:t>
      </w:r>
      <w:r>
        <w:rPr>
          <w:rFonts w:hint="eastAsia" w:ascii="¿¬Ìå" w:hAnsi="¿¬Ìå" w:eastAsia="¿¬Ìå"/>
          <w:color w:val="6A3E3E"/>
          <w:sz w:val="18"/>
          <w:szCs w:val="16"/>
        </w:rPr>
        <w:t>deseng</w:t>
      </w:r>
      <w:r>
        <w:rPr>
          <w:rFonts w:hint="eastAsia" w:ascii="¿¬Ìå" w:hAnsi="¿¬Ìå" w:eastAsia="¿¬Ìå"/>
          <w:color w:val="000000"/>
          <w:sz w:val="18"/>
          <w:szCs w:val="16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18"/>
          <w:szCs w:val="16"/>
        </w:rPr>
        <w:t>catch</w:t>
      </w:r>
      <w:r>
        <w:rPr>
          <w:rFonts w:hint="eastAsia" w:ascii="¿¬Ìå" w:hAnsi="¿¬Ìå" w:eastAsia="¿¬Ìå"/>
          <w:color w:val="000000"/>
          <w:sz w:val="18"/>
          <w:szCs w:val="16"/>
        </w:rPr>
        <w:t xml:space="preserve"> (IOException | JSONException </w:t>
      </w:r>
      <w:r>
        <w:rPr>
          <w:rFonts w:hint="eastAsia" w:ascii="¿¬Ìå" w:hAnsi="¿¬Ìå" w:eastAsia="¿¬Ìå"/>
          <w:color w:val="6A3E3E"/>
          <w:sz w:val="18"/>
          <w:szCs w:val="16"/>
        </w:rPr>
        <w:t>e</w:t>
      </w:r>
      <w:r>
        <w:rPr>
          <w:rFonts w:hint="eastAsia" w:ascii="¿¬Ìå" w:hAnsi="¿¬Ìå" w:eastAsia="¿¬Ìå"/>
          <w:color w:val="000000"/>
          <w:sz w:val="18"/>
          <w:szCs w:val="16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3F7F5F"/>
          <w:sz w:val="18"/>
          <w:szCs w:val="16"/>
        </w:rPr>
        <w:t xml:space="preserve">// </w:t>
      </w:r>
      <w:r>
        <w:rPr>
          <w:rFonts w:hint="eastAsia" w:ascii="¿¬Ìå" w:hAnsi="¿¬Ìå" w:eastAsia="¿¬Ìå"/>
          <w:b/>
          <w:color w:val="7F9FBF"/>
          <w:sz w:val="18"/>
          <w:szCs w:val="16"/>
        </w:rPr>
        <w:t>TODO</w:t>
      </w:r>
      <w:r>
        <w:rPr>
          <w:rFonts w:hint="eastAsia" w:ascii="¿¬Ìå" w:hAnsi="¿¬Ìå" w:eastAsia="¿¬Ìå"/>
          <w:color w:val="3F7F5F"/>
          <w:sz w:val="18"/>
          <w:szCs w:val="16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6A3E3E"/>
          <w:sz w:val="18"/>
          <w:szCs w:val="16"/>
        </w:rPr>
        <w:t>e</w:t>
      </w:r>
      <w:r>
        <w:rPr>
          <w:rFonts w:hint="eastAsia" w:ascii="¿¬Ìå" w:hAnsi="¿¬Ìå" w:eastAsia="¿¬Ìå"/>
          <w:color w:val="000000"/>
          <w:sz w:val="18"/>
          <w:szCs w:val="16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b/>
          <w:color w:val="7F0055"/>
          <w:sz w:val="18"/>
          <w:szCs w:val="16"/>
          <w:highlight w:val="lightGray"/>
        </w:rPr>
        <w:t>return</w:t>
      </w:r>
      <w:r>
        <w:rPr>
          <w:rFonts w:hint="eastAsia" w:ascii="¿¬Ìå" w:hAnsi="¿¬Ìå" w:eastAsia="¿¬Ìå"/>
          <w:color w:val="000000"/>
          <w:sz w:val="18"/>
          <w:szCs w:val="16"/>
          <w:highlight w:val="lightGray"/>
        </w:rPr>
        <w:t xml:space="preserve"> </w:t>
      </w:r>
      <w:r>
        <w:rPr>
          <w:rFonts w:hint="eastAsia" w:ascii="¿¬Ìå" w:hAnsi="¿¬Ìå" w:eastAsia="¿¬Ìå"/>
          <w:color w:val="6A3E3E"/>
          <w:sz w:val="18"/>
          <w:szCs w:val="16"/>
          <w:highlight w:val="lightGray"/>
        </w:rPr>
        <w:t>oriEngList</w:t>
      </w:r>
      <w:r>
        <w:rPr>
          <w:rFonts w:hint="eastAsia" w:ascii="¿¬Ìå" w:hAnsi="¿¬Ìå" w:eastAsia="¿¬Ìå"/>
          <w:color w:val="000000"/>
          <w:sz w:val="18"/>
          <w:szCs w:val="16"/>
          <w:highlight w:val="lightGray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13"/>
          <w:szCs w:val="10"/>
        </w:rPr>
      </w:pPr>
      <w:r>
        <w:rPr>
          <w:rFonts w:hint="eastAsia" w:ascii="¿¬Ìå" w:hAnsi="¿¬Ìå" w:eastAsia="¿¬Ìå"/>
          <w:color w:val="000000"/>
          <w:sz w:val="18"/>
          <w:szCs w:val="16"/>
        </w:rPr>
        <w:tab/>
      </w:r>
      <w:r>
        <w:rPr>
          <w:rFonts w:hint="eastAsia" w:ascii="¿¬Ìå" w:hAnsi="¿¬Ìå" w:eastAsia="¿¬Ìå"/>
          <w:color w:val="000000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整合处理，得到结果：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b/>
          <w:color w:val="7F0055"/>
          <w:sz w:val="21"/>
          <w:szCs w:val="20"/>
        </w:rPr>
        <w:t>public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static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void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main(String[] </w:t>
      </w:r>
      <w:r>
        <w:rPr>
          <w:rFonts w:hint="eastAsia" w:ascii="¿¬Ìå" w:hAnsi="¿¬Ìå" w:eastAsia="¿¬Ìå"/>
          <w:color w:val="6A3E3E"/>
          <w:sz w:val="21"/>
          <w:szCs w:val="20"/>
        </w:rPr>
        <w:t>args</w:t>
      </w:r>
      <w:r>
        <w:rPr>
          <w:rFonts w:hint="eastAsia" w:ascii="¿¬Ìå" w:hAnsi="¿¬Ìå" w:eastAsia="¿¬Ìå"/>
          <w:color w:val="000000"/>
          <w:sz w:val="21"/>
          <w:szCs w:val="2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long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startTime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System.</w:t>
      </w:r>
      <w:r>
        <w:rPr>
          <w:rFonts w:hint="eastAsia" w:ascii="¿¬Ìå" w:hAnsi="¿¬Ìå" w:eastAsia="¿¬Ìå"/>
          <w:i/>
          <w:color w:val="000000"/>
          <w:sz w:val="21"/>
          <w:szCs w:val="20"/>
        </w:rPr>
        <w:t>currentTimeMillis</w:t>
      </w:r>
      <w:r>
        <w:rPr>
          <w:rFonts w:hint="eastAsia" w:ascii="¿¬Ìå" w:hAnsi="¿¬Ìå" w:eastAsia="¿¬Ìå"/>
          <w:color w:val="000000"/>
          <w:sz w:val="21"/>
          <w:szCs w:val="20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float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excTime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0.00f;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try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i/>
          <w:color w:val="0000C0"/>
          <w:sz w:val="21"/>
          <w:szCs w:val="20"/>
        </w:rPr>
        <w:t>desEngList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i/>
          <w:color w:val="000000"/>
          <w:sz w:val="21"/>
          <w:szCs w:val="20"/>
        </w:rPr>
        <w:t>getDesEngClass</w:t>
      </w:r>
      <w:r>
        <w:rPr>
          <w:rFonts w:hint="eastAsia" w:ascii="¿¬Ìå" w:hAnsi="¿¬Ìå" w:eastAsia="¿¬Ìå"/>
          <w:color w:val="000000"/>
          <w:sz w:val="21"/>
          <w:szCs w:val="20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i/>
          <w:color w:val="0000C0"/>
          <w:sz w:val="21"/>
          <w:szCs w:val="20"/>
        </w:rPr>
        <w:t>oriEngList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</w:t>
      </w:r>
      <w:r>
        <w:rPr>
          <w:rFonts w:hint="eastAsia" w:ascii="¿¬Ìå" w:hAnsi="¿¬Ìå" w:eastAsia="¿¬Ìå"/>
          <w:i/>
          <w:color w:val="000000"/>
          <w:sz w:val="21"/>
          <w:szCs w:val="20"/>
        </w:rPr>
        <w:t>getOriEngClass</w:t>
      </w:r>
      <w:r>
        <w:rPr>
          <w:rFonts w:hint="eastAsia" w:ascii="¿¬Ìå" w:hAnsi="¿¬Ìå" w:eastAsia="¿¬Ìå"/>
          <w:color w:val="000000"/>
          <w:sz w:val="21"/>
          <w:szCs w:val="20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int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i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for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(desEng </w:t>
      </w:r>
      <w:r>
        <w:rPr>
          <w:rFonts w:hint="eastAsia" w:ascii="¿¬Ìå" w:hAnsi="¿¬Ìå" w:eastAsia="¿¬Ìå"/>
          <w:color w:val="6A3E3E"/>
          <w:sz w:val="21"/>
          <w:szCs w:val="20"/>
        </w:rPr>
        <w:t>deseng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: </w:t>
      </w:r>
      <w:r>
        <w:rPr>
          <w:rFonts w:hint="eastAsia" w:ascii="¿¬Ìå" w:hAnsi="¿¬Ìå" w:eastAsia="¿¬Ìå"/>
          <w:i/>
          <w:color w:val="0000C0"/>
          <w:sz w:val="21"/>
          <w:szCs w:val="20"/>
        </w:rPr>
        <w:t>desEngList</w:t>
      </w:r>
      <w:r>
        <w:rPr>
          <w:rFonts w:hint="eastAsia" w:ascii="¿¬Ìå" w:hAnsi="¿¬Ìå" w:eastAsia="¿¬Ìå"/>
          <w:color w:val="000000"/>
          <w:sz w:val="21"/>
          <w:szCs w:val="2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for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(oriEng </w:t>
      </w:r>
      <w:r>
        <w:rPr>
          <w:rFonts w:hint="eastAsia" w:ascii="¿¬Ìå" w:hAnsi="¿¬Ìå" w:eastAsia="¿¬Ìå"/>
          <w:color w:val="6A3E3E"/>
          <w:sz w:val="21"/>
          <w:szCs w:val="20"/>
        </w:rPr>
        <w:t>orieng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: </w:t>
      </w:r>
      <w:r>
        <w:rPr>
          <w:rFonts w:hint="eastAsia" w:ascii="¿¬Ìå" w:hAnsi="¿¬Ìå" w:eastAsia="¿¬Ìå"/>
          <w:i/>
          <w:color w:val="0000C0"/>
          <w:sz w:val="21"/>
          <w:szCs w:val="20"/>
        </w:rPr>
        <w:t>oriEngList</w:t>
      </w:r>
      <w:r>
        <w:rPr>
          <w:rFonts w:hint="eastAsia" w:ascii="¿¬Ìå" w:hAnsi="¿¬Ìå" w:eastAsia="¿¬Ìå"/>
          <w:color w:val="000000"/>
          <w:sz w:val="21"/>
          <w:szCs w:val="2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if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</w:t>
      </w:r>
      <w:r>
        <w:rPr>
          <w:rFonts w:hint="eastAsia" w:ascii="¿¬Ìå" w:hAnsi="¿¬Ìå" w:eastAsia="¿¬Ìå"/>
          <w:color w:val="6A3E3E"/>
          <w:sz w:val="21"/>
          <w:szCs w:val="20"/>
        </w:rPr>
        <w:t>orieng</w:t>
      </w:r>
      <w:r>
        <w:rPr>
          <w:rFonts w:hint="eastAsia" w:ascii="¿¬Ìå" w:hAnsi="¿¬Ìå" w:eastAsia="¿¬Ìå"/>
          <w:color w:val="000000"/>
          <w:sz w:val="21"/>
          <w:szCs w:val="20"/>
        </w:rPr>
        <w:t>.getOriEng().equals(</w:t>
      </w:r>
      <w:r>
        <w:rPr>
          <w:rFonts w:hint="eastAsia" w:ascii="¿¬Ìå" w:hAnsi="¿¬Ìå" w:eastAsia="¿¬Ìå"/>
          <w:color w:val="6A3E3E"/>
          <w:sz w:val="21"/>
          <w:szCs w:val="20"/>
        </w:rPr>
        <w:t>deseng</w:t>
      </w:r>
      <w:r>
        <w:rPr>
          <w:rFonts w:hint="eastAsia" w:ascii="¿¬Ìå" w:hAnsi="¿¬Ìå" w:eastAsia="¿¬Ìå"/>
          <w:color w:val="000000"/>
          <w:sz w:val="21"/>
          <w:szCs w:val="20"/>
        </w:rPr>
        <w:t>.getDesEng())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&amp;&amp; </w:t>
      </w:r>
      <w:r>
        <w:rPr>
          <w:rFonts w:hint="eastAsia" w:ascii="¿¬Ìå" w:hAnsi="¿¬Ìå" w:eastAsia="¿¬Ìå"/>
          <w:color w:val="6A3E3E"/>
          <w:sz w:val="21"/>
          <w:szCs w:val="20"/>
        </w:rPr>
        <w:t>orieng</w:t>
      </w:r>
      <w:r>
        <w:rPr>
          <w:rFonts w:hint="eastAsia" w:ascii="¿¬Ìå" w:hAnsi="¿¬Ìå" w:eastAsia="¿¬Ìå"/>
          <w:color w:val="000000"/>
          <w:sz w:val="21"/>
          <w:szCs w:val="20"/>
        </w:rPr>
        <w:t>.getDesEng().equals(</w:t>
      </w:r>
      <w:r>
        <w:rPr>
          <w:rFonts w:hint="eastAsia" w:ascii="¿¬Ìå" w:hAnsi="¿¬Ìå" w:eastAsia="¿¬Ìå"/>
          <w:color w:val="6A3E3E"/>
          <w:sz w:val="21"/>
          <w:szCs w:val="20"/>
        </w:rPr>
        <w:t>deseng</w:t>
      </w:r>
      <w:r>
        <w:rPr>
          <w:rFonts w:hint="eastAsia" w:ascii="¿¬Ìå" w:hAnsi="¿¬Ìå" w:eastAsia="¿¬Ìå"/>
          <w:color w:val="000000"/>
          <w:sz w:val="21"/>
          <w:szCs w:val="20"/>
        </w:rPr>
        <w:t>.getOriEng()))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if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</w:t>
      </w:r>
      <w:r>
        <w:rPr>
          <w:rFonts w:hint="eastAsia" w:ascii="¿¬Ìå" w:hAnsi="¿¬Ìå" w:eastAsia="¿¬Ìå"/>
          <w:color w:val="6A3E3E"/>
          <w:sz w:val="21"/>
          <w:szCs w:val="20"/>
        </w:rPr>
        <w:t>i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&lt; 5)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18"/>
          <w:szCs w:val="16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16"/>
          <w:szCs w:val="15"/>
        </w:rPr>
        <w:t>System.</w:t>
      </w:r>
      <w:r>
        <w:rPr>
          <w:rFonts w:hint="eastAsia" w:ascii="¿¬Ìå" w:hAnsi="¿¬Ìå" w:eastAsia="¿¬Ìå"/>
          <w:b/>
          <w:i/>
          <w:color w:val="0000C0"/>
          <w:sz w:val="16"/>
          <w:szCs w:val="15"/>
        </w:rPr>
        <w:t>out</w:t>
      </w:r>
      <w:r>
        <w:rPr>
          <w:rFonts w:hint="eastAsia" w:ascii="¿¬Ìå" w:hAnsi="¿¬Ìå" w:eastAsia="¿¬Ìå"/>
          <w:color w:val="000000"/>
          <w:sz w:val="16"/>
          <w:szCs w:val="15"/>
        </w:rPr>
        <w:t>.println(</w:t>
      </w:r>
      <w:r>
        <w:rPr>
          <w:rFonts w:hint="eastAsia" w:ascii="¿¬Ìå" w:hAnsi="¿¬Ìå" w:eastAsia="¿¬Ìå"/>
          <w:color w:val="2A00FF"/>
          <w:sz w:val="16"/>
          <w:szCs w:val="15"/>
        </w:rPr>
        <w:t>""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+ </w:t>
      </w:r>
      <w:r>
        <w:rPr>
          <w:rFonts w:hint="eastAsia" w:ascii="¿¬Ìå" w:hAnsi="¿¬Ìå" w:eastAsia="¿¬Ìå"/>
          <w:color w:val="6A3E3E"/>
          <w:sz w:val="16"/>
          <w:szCs w:val="15"/>
        </w:rPr>
        <w:t>orieng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.getOriEng() + </w:t>
      </w:r>
      <w:r>
        <w:rPr>
          <w:rFonts w:hint="eastAsia" w:ascii="¿¬Ìå" w:hAnsi="¿¬Ìå" w:eastAsia="¿¬Ìå"/>
          <w:color w:val="2A00FF"/>
          <w:sz w:val="16"/>
          <w:szCs w:val="15"/>
        </w:rPr>
        <w:t>"--&gt;"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 + </w:t>
      </w:r>
      <w:r>
        <w:rPr>
          <w:rFonts w:hint="eastAsia" w:ascii="¿¬Ìå" w:hAnsi="¿¬Ìå" w:eastAsia="¿¬Ìå"/>
          <w:color w:val="6A3E3E"/>
          <w:sz w:val="16"/>
          <w:szCs w:val="15"/>
        </w:rPr>
        <w:t>deseng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.getDesEng() + </w:t>
      </w:r>
      <w:r>
        <w:rPr>
          <w:rFonts w:hint="eastAsia" w:ascii="¿¬Ìå" w:hAnsi="¿¬Ìå" w:eastAsia="¿¬Ìå"/>
          <w:color w:val="2A00FF"/>
          <w:sz w:val="16"/>
          <w:szCs w:val="15"/>
        </w:rPr>
        <w:t>"TOP(5)price :  "</w:t>
      </w:r>
      <w:r>
        <w:rPr>
          <w:rFonts w:hint="eastAsia" w:ascii="¿¬Ìå" w:hAnsi="¿¬Ìå" w:eastAsia="¿¬Ìå"/>
          <w:color w:val="000000"/>
          <w:sz w:val="16"/>
          <w:szCs w:val="15"/>
        </w:rPr>
        <w:t xml:space="preserve">+ </w:t>
      </w:r>
      <w:r>
        <w:rPr>
          <w:rFonts w:hint="eastAsia" w:ascii="¿¬Ìå" w:hAnsi="¿¬Ìå" w:eastAsia="¿¬Ìå"/>
          <w:color w:val="6A3E3E"/>
          <w:sz w:val="16"/>
          <w:szCs w:val="15"/>
        </w:rPr>
        <w:t>orieng</w:t>
      </w:r>
      <w:r>
        <w:rPr>
          <w:rFonts w:hint="eastAsia" w:ascii="¿¬Ìå" w:hAnsi="¿¬Ìå" w:eastAsia="¿¬Ìå"/>
          <w:color w:val="000000"/>
          <w:sz w:val="16"/>
          <w:szCs w:val="15"/>
        </w:rPr>
        <w:t>.getPrice());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6A3E3E"/>
          <w:sz w:val="21"/>
          <w:szCs w:val="20"/>
        </w:rPr>
        <w:t>i</w:t>
      </w:r>
      <w:r>
        <w:rPr>
          <w:rFonts w:hint="eastAsia" w:ascii="¿¬Ìå" w:hAnsi="¿¬Ìå" w:eastAsia="¿¬Ìå"/>
          <w:color w:val="000000"/>
          <w:sz w:val="21"/>
          <w:szCs w:val="20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break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break</w:t>
      </w:r>
      <w:r>
        <w:rPr>
          <w:rFonts w:hint="eastAsia" w:ascii="¿¬Ìå" w:hAnsi="¿¬Ìå" w:eastAsia="¿¬Ìå"/>
          <w:color w:val="000000"/>
          <w:sz w:val="21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} 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catch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(FileNotFoundException </w:t>
      </w:r>
      <w:r>
        <w:rPr>
          <w:rFonts w:hint="eastAsia" w:ascii="¿¬Ìå" w:hAnsi="¿¬Ìå" w:eastAsia="¿¬Ìå"/>
          <w:color w:val="6A3E3E"/>
          <w:sz w:val="21"/>
          <w:szCs w:val="20"/>
        </w:rPr>
        <w:t>e</w:t>
      </w:r>
      <w:r>
        <w:rPr>
          <w:rFonts w:hint="eastAsia" w:ascii="¿¬Ìå" w:hAnsi="¿¬Ìå" w:eastAsia="¿¬Ìå"/>
          <w:color w:val="000000"/>
          <w:sz w:val="21"/>
          <w:szCs w:val="20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3F7F5F"/>
          <w:sz w:val="21"/>
          <w:szCs w:val="20"/>
        </w:rPr>
        <w:t xml:space="preserve">// </w:t>
      </w:r>
      <w:r>
        <w:rPr>
          <w:rFonts w:hint="eastAsia" w:ascii="¿¬Ìå" w:hAnsi="¿¬Ìå" w:eastAsia="¿¬Ìå"/>
          <w:b/>
          <w:color w:val="7F9FBF"/>
          <w:sz w:val="21"/>
          <w:szCs w:val="20"/>
        </w:rPr>
        <w:t>TODO</w:t>
      </w:r>
      <w:r>
        <w:rPr>
          <w:rFonts w:hint="eastAsia" w:ascii="¿¬Ìå" w:hAnsi="¿¬Ìå" w:eastAsia="¿¬Ìå"/>
          <w:color w:val="3F7F5F"/>
          <w:sz w:val="21"/>
          <w:szCs w:val="20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6A3E3E"/>
          <w:sz w:val="21"/>
          <w:szCs w:val="20"/>
        </w:rPr>
        <w:t>e</w:t>
      </w:r>
      <w:r>
        <w:rPr>
          <w:rFonts w:hint="eastAsia" w:ascii="¿¬Ìå" w:hAnsi="¿¬Ìå" w:eastAsia="¿¬Ìå"/>
          <w:color w:val="000000"/>
          <w:sz w:val="21"/>
          <w:szCs w:val="20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long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color w:val="6A3E3E"/>
          <w:sz w:val="21"/>
          <w:szCs w:val="20"/>
        </w:rPr>
        <w:t>endTime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System.</w:t>
      </w:r>
      <w:r>
        <w:rPr>
          <w:rFonts w:hint="eastAsia" w:ascii="¿¬Ìå" w:hAnsi="¿¬Ìå" w:eastAsia="¿¬Ìå"/>
          <w:i/>
          <w:color w:val="000000"/>
          <w:sz w:val="21"/>
          <w:szCs w:val="20"/>
        </w:rPr>
        <w:t>currentTimeMillis</w:t>
      </w:r>
      <w:r>
        <w:rPr>
          <w:rFonts w:hint="eastAsia" w:ascii="¿¬Ìå" w:hAnsi="¿¬Ìå" w:eastAsia="¿¬Ìå"/>
          <w:color w:val="000000"/>
          <w:sz w:val="21"/>
          <w:szCs w:val="20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6A3E3E"/>
          <w:sz w:val="21"/>
          <w:szCs w:val="20"/>
        </w:rPr>
        <w:t>excTime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= (</w:t>
      </w:r>
      <w:r>
        <w:rPr>
          <w:rFonts w:hint="eastAsia" w:ascii="¿¬Ìå" w:hAnsi="¿¬Ìå" w:eastAsia="¿¬Ìå"/>
          <w:b/>
          <w:color w:val="7F0055"/>
          <w:sz w:val="21"/>
          <w:szCs w:val="20"/>
        </w:rPr>
        <w:t>float</w:t>
      </w:r>
      <w:r>
        <w:rPr>
          <w:rFonts w:hint="eastAsia" w:ascii="¿¬Ìå" w:hAnsi="¿¬Ìå" w:eastAsia="¿¬Ìå"/>
          <w:color w:val="000000"/>
          <w:sz w:val="21"/>
          <w:szCs w:val="20"/>
        </w:rPr>
        <w:t>) (</w:t>
      </w:r>
      <w:r>
        <w:rPr>
          <w:rFonts w:hint="eastAsia" w:ascii="¿¬Ìå" w:hAnsi="¿¬Ìå" w:eastAsia="¿¬Ìå"/>
          <w:color w:val="6A3E3E"/>
          <w:sz w:val="21"/>
          <w:szCs w:val="20"/>
        </w:rPr>
        <w:t>endTime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- </w:t>
      </w:r>
      <w:r>
        <w:rPr>
          <w:rFonts w:hint="eastAsia" w:ascii="¿¬Ìå" w:hAnsi="¿¬Ìå" w:eastAsia="¿¬Ìå"/>
          <w:color w:val="6A3E3E"/>
          <w:sz w:val="21"/>
          <w:szCs w:val="20"/>
        </w:rPr>
        <w:t>startTime</w:t>
      </w:r>
      <w:r>
        <w:rPr>
          <w:rFonts w:hint="eastAsia" w:ascii="¿¬Ìå" w:hAnsi="¿¬Ìå" w:eastAsia="¿¬Ìå"/>
          <w:color w:val="000000"/>
          <w:sz w:val="21"/>
          <w:szCs w:val="20"/>
        </w:rPr>
        <w:t>) / 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System.</w:t>
      </w:r>
      <w:r>
        <w:rPr>
          <w:rFonts w:hint="eastAsia" w:ascii="¿¬Ìå" w:hAnsi="¿¬Ìå" w:eastAsia="¿¬Ìå"/>
          <w:b/>
          <w:i/>
          <w:color w:val="0000C0"/>
          <w:sz w:val="21"/>
          <w:szCs w:val="20"/>
        </w:rPr>
        <w:t>out</w:t>
      </w:r>
      <w:r>
        <w:rPr>
          <w:rFonts w:hint="eastAsia" w:ascii="¿¬Ìå" w:hAnsi="¿¬Ìå" w:eastAsia="¿¬Ìå"/>
          <w:color w:val="000000"/>
          <w:sz w:val="21"/>
          <w:szCs w:val="20"/>
        </w:rPr>
        <w:t>.println(</w:t>
      </w:r>
      <w:r>
        <w:rPr>
          <w:rFonts w:hint="eastAsia" w:ascii="¿¬Ìå" w:hAnsi="¿¬Ìå" w:eastAsia="¿¬Ìå"/>
          <w:color w:val="2A00FF"/>
          <w:sz w:val="21"/>
          <w:szCs w:val="20"/>
        </w:rPr>
        <w:t>"执行时间："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+ </w:t>
      </w:r>
      <w:r>
        <w:rPr>
          <w:rFonts w:hint="eastAsia" w:ascii="¿¬Ìå" w:hAnsi="¿¬Ìå" w:eastAsia="¿¬Ìå"/>
          <w:color w:val="6A3E3E"/>
          <w:sz w:val="21"/>
          <w:szCs w:val="20"/>
        </w:rPr>
        <w:t>excTime</w:t>
      </w:r>
      <w:r>
        <w:rPr>
          <w:rFonts w:hint="eastAsia" w:ascii="¿¬Ìå" w:hAnsi="¿¬Ìå" w:eastAsia="¿¬Ìå"/>
          <w:color w:val="000000"/>
          <w:sz w:val="21"/>
          <w:szCs w:val="20"/>
        </w:rPr>
        <w:t xml:space="preserve"> + </w:t>
      </w:r>
      <w:r>
        <w:rPr>
          <w:rFonts w:hint="eastAsia" w:ascii="¿¬Ìå" w:hAnsi="¿¬Ìå" w:eastAsia="¿¬Ìå"/>
          <w:color w:val="2A00FF"/>
          <w:sz w:val="21"/>
          <w:szCs w:val="20"/>
        </w:rPr>
        <w:t>"s"</w:t>
      </w:r>
      <w:r>
        <w:rPr>
          <w:rFonts w:hint="eastAsia" w:ascii="¿¬Ìå" w:hAnsi="¿¬Ìå" w:eastAsia="¿¬Ìå"/>
          <w:color w:val="000000"/>
          <w:sz w:val="21"/>
          <w:szCs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1"/>
          <w:szCs w:val="20"/>
        </w:rPr>
      </w:pPr>
      <w:r>
        <w:rPr>
          <w:rFonts w:hint="eastAsia" w:ascii="¿¬Ìå" w:hAnsi="¿¬Ìå" w:eastAsia="¿¬Ìå"/>
          <w:color w:val="000000"/>
          <w:sz w:val="21"/>
          <w:szCs w:val="20"/>
        </w:rPr>
        <w:tab/>
      </w:r>
      <w:r>
        <w:rPr>
          <w:rFonts w:hint="eastAsia" w:ascii="¿¬Ìå" w:hAnsi="¿¬Ìå" w:eastAsia="¿¬Ìå"/>
          <w:color w:val="000000"/>
          <w:sz w:val="21"/>
          <w:szCs w:val="20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¿¬Ìå" w:hAnsi="¿¬Ìå" w:eastAsia="¿¬Ìå"/>
          <w:color w:val="000000"/>
          <w:sz w:val="21"/>
          <w:szCs w:val="18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两个多小时的时间还没有出现结果。就暂停运行了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6.总结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读取文件太频繁，并且读取文件太大，造成运行时间过长，如果应用将数据全部写到数组中，无法保证数据的关联性，若采取数组的方法 ，将会造成遍历数组（查找数据）时产生“爆炸 ”时间，时间会随着数组空间复杂度 指数级增长。</w:t>
      </w: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29F54"/>
    <w:multiLevelType w:val="singleLevel"/>
    <w:tmpl w:val="92E29F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60F21CE"/>
    <w:multiLevelType w:val="singleLevel"/>
    <w:tmpl w:val="A60F21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C3E2300"/>
    <w:multiLevelType w:val="singleLevel"/>
    <w:tmpl w:val="1C3E230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ACB2072"/>
    <w:multiLevelType w:val="singleLevel"/>
    <w:tmpl w:val="7ACB20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45534"/>
    <w:rsid w:val="26765870"/>
    <w:rsid w:val="272828AA"/>
    <w:rsid w:val="321A7D57"/>
    <w:rsid w:val="40A537D4"/>
    <w:rsid w:val="69304091"/>
    <w:rsid w:val="6D535020"/>
    <w:rsid w:val="776C15DD"/>
    <w:rsid w:val="78332D8D"/>
    <w:rsid w:val="7B7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2018-04-17T13:00:00Z</dcterms:created>
  <dc:creator>Don't touch my heart,and leave</dc:creator>
  <cp:lastModifiedBy>Don't touch my heart,and leave</cp:lastModifiedBy>
  <dcterms:modified xsi:type="dcterms:W3CDTF">2018-04-21T06:51:20Z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