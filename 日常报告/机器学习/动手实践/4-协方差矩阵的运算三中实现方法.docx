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1"/>
        <w:gridCol w:w="1320"/>
        <w:gridCol w:w="1170"/>
        <w:gridCol w:w="1299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X1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X2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X1-u1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X2-u2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X3-u3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101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(X1-u1)^2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89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(X2-u2)^2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(X3-u3)^2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(X1-u1)(X2-u2)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89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(X1-u1)(X3-u3)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(X2-u2)(X3-u3)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Cov(x1,x1)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Cov(x1,x2)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Cov(x1,x3)</w:t>
            </w:r>
          </w:p>
        </w:tc>
        <w:tc>
          <w:tcPr>
            <w:tcW w:w="2842" w:type="dxa"/>
            <w:gridSpan w:val="2"/>
            <w:vMerge w:val="restart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1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Cov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10/3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8/3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-4/3</w:t>
            </w:r>
          </w:p>
        </w:tc>
        <w:tc>
          <w:tcPr>
            <w:tcW w:w="2842" w:type="dxa"/>
            <w:gridSpan w:val="2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1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8/3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8/3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</w:p>
        </w:tc>
        <w:tc>
          <w:tcPr>
            <w:tcW w:w="2842" w:type="dxa"/>
            <w:gridSpan w:val="2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1" w:type="dxa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-4/3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</w:t>
            </w:r>
          </w:p>
        </w:tc>
        <w:tc>
          <w:tcPr>
            <w:tcW w:w="129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8/3</w:t>
            </w:r>
          </w:p>
        </w:tc>
        <w:tc>
          <w:tcPr>
            <w:tcW w:w="2842" w:type="dxa"/>
            <w:gridSpan w:val="2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80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gridSpan w:val="2"/>
            <w:vMerge w:val="continue"/>
            <w:tcBorders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实验环境：python3.6.x+pycharm+window10</w:t>
      </w:r>
    </w:p>
    <w:p>
      <w:pPr>
        <w:jc w:val="center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560" w:firstLineChars="200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FF"/>
          <w:sz w:val="28"/>
        </w:rPr>
        <w:t>def</w:t>
      </w:r>
      <w:r>
        <w:rPr>
          <w:rFonts w:hint="eastAsia" w:ascii="¿¬Ìå" w:hAnsi="¿¬Ìå" w:eastAsia="¿¬Ìå"/>
          <w:color w:val="000000"/>
          <w:sz w:val="28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8"/>
        </w:rPr>
        <w:t>calculate_cov</w:t>
      </w:r>
      <w:r>
        <w:rPr>
          <w:rFonts w:hint="eastAsia" w:ascii="¿¬Ìå" w:hAnsi="¿¬Ìå" w:eastAsia="¿¬Ìå"/>
          <w:color w:val="000000"/>
          <w:sz w:val="28"/>
        </w:rPr>
        <w:t>(x):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      x=x.T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      </w:t>
      </w:r>
      <w:r>
        <w:rPr>
          <w:rFonts w:hint="eastAsia" w:ascii="¿¬Ìå" w:hAnsi="¿¬Ìå" w:eastAsia="¿¬Ìå"/>
          <w:i/>
          <w:color w:val="00AA00"/>
          <w:sz w:val="28"/>
        </w:rPr>
        <w:t>'''m个样本n个特征'''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      n,m=x.shape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      x=np.array(x)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      mean_x=np.zeros((n,</w:t>
      </w:r>
      <w:r>
        <w:rPr>
          <w:rFonts w:hint="eastAsia" w:ascii="¿¬Ìå" w:hAnsi="¿¬Ìå" w:eastAsia="¿¬Ìå"/>
          <w:color w:val="800000"/>
          <w:sz w:val="28"/>
        </w:rPr>
        <w:t>1</w:t>
      </w:r>
      <w:r>
        <w:rPr>
          <w:rFonts w:hint="eastAsia" w:ascii="¿¬Ìå" w:hAnsi="¿¬Ìå" w:eastAsia="¿¬Ìå"/>
          <w:color w:val="000000"/>
          <w:sz w:val="28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      </w:t>
      </w:r>
      <w:r>
        <w:rPr>
          <w:rFonts w:hint="eastAsia" w:ascii="¿¬Ìå" w:hAnsi="¿¬Ìå" w:eastAsia="¿¬Ìå"/>
          <w:color w:val="0000FF"/>
          <w:sz w:val="28"/>
        </w:rPr>
        <w:t>for</w:t>
      </w:r>
      <w:r>
        <w:rPr>
          <w:rFonts w:hint="eastAsia" w:ascii="¿¬Ìå" w:hAnsi="¿¬Ìå" w:eastAsia="¿¬Ìå"/>
          <w:color w:val="000000"/>
          <w:sz w:val="28"/>
        </w:rPr>
        <w:t xml:space="preserve"> i </w:t>
      </w:r>
      <w:r>
        <w:rPr>
          <w:rFonts w:hint="eastAsia" w:ascii="¿¬Ìå" w:hAnsi="¿¬Ìå" w:eastAsia="¿¬Ìå"/>
          <w:color w:val="0000FF"/>
          <w:sz w:val="28"/>
        </w:rPr>
        <w:t>in</w:t>
      </w:r>
      <w:r>
        <w:rPr>
          <w:rFonts w:hint="eastAsia" w:ascii="¿¬Ìå" w:hAnsi="¿¬Ìå" w:eastAsia="¿¬Ìå"/>
          <w:color w:val="000000"/>
          <w:sz w:val="28"/>
        </w:rPr>
        <w:t xml:space="preserve"> range(n):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          mean_x[i]=np.mean(x[i,:])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      mean_x=np.ones((n,m))*mean_x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      xT=x-mean_x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      cov=np.dot(xT,xT.T)/(m-</w:t>
      </w:r>
      <w:r>
        <w:rPr>
          <w:rFonts w:hint="eastAsia" w:ascii="¿¬Ìå" w:hAnsi="¿¬Ìå" w:eastAsia="¿¬Ìå"/>
          <w:color w:val="800000"/>
          <w:sz w:val="28"/>
        </w:rPr>
        <w:t>1</w:t>
      </w:r>
      <w:r>
        <w:rPr>
          <w:rFonts w:hint="eastAsia" w:ascii="¿¬Ìå" w:hAnsi="¿¬Ìå" w:eastAsia="¿¬Ìå"/>
          <w:color w:val="000000"/>
          <w:sz w:val="2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      </w:t>
      </w:r>
      <w:r>
        <w:rPr>
          <w:rFonts w:hint="eastAsia" w:ascii="¿¬Ìå" w:hAnsi="¿¬Ìå" w:eastAsia="¿¬Ìå"/>
          <w:color w:val="0000FF"/>
          <w:sz w:val="28"/>
        </w:rPr>
        <w:t>return</w:t>
      </w:r>
      <w:r>
        <w:rPr>
          <w:rFonts w:hint="eastAsia" w:ascii="¿¬Ìå" w:hAnsi="¿¬Ìå" w:eastAsia="¿¬Ìå"/>
          <w:color w:val="000000"/>
          <w:sz w:val="28"/>
        </w:rPr>
        <w:t xml:space="preserve"> cov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  </w:t>
      </w:r>
      <w:r>
        <w:rPr>
          <w:rFonts w:hint="eastAsia" w:ascii="¿¬Ìå" w:hAnsi="¿¬Ìå" w:eastAsia="¿¬Ìå"/>
          <w:color w:val="0000FF"/>
          <w:sz w:val="28"/>
        </w:rPr>
        <w:t>def</w:t>
      </w:r>
      <w:r>
        <w:rPr>
          <w:rFonts w:hint="eastAsia" w:ascii="¿¬Ìå" w:hAnsi="¿¬Ìå" w:eastAsia="¿¬Ìå"/>
          <w:color w:val="000000"/>
          <w:sz w:val="28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8"/>
        </w:rPr>
        <w:t>cov</w:t>
      </w:r>
      <w:r>
        <w:rPr>
          <w:rFonts w:hint="eastAsia" w:ascii="¿¬Ìå" w:hAnsi="¿¬Ìå" w:eastAsia="¿¬Ìå"/>
          <w:color w:val="000000"/>
          <w:sz w:val="28"/>
        </w:rPr>
        <w:t>(x):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      x=x.T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      cov=np.cov()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¿¬Ìå" w:hAnsi="¿¬Ìå" w:eastAsia="¿¬Ìå"/>
          <w:color w:val="000000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       </w:t>
      </w:r>
      <w:r>
        <w:rPr>
          <w:rFonts w:hint="eastAsia" w:ascii="¿¬Ìå" w:hAnsi="¿¬Ìå" w:eastAsia="¿¬Ìå"/>
          <w:color w:val="0000FF"/>
          <w:sz w:val="28"/>
          <w:highlight w:val="lightGray"/>
        </w:rPr>
        <w:t>return</w:t>
      </w:r>
      <w:r>
        <w:rPr>
          <w:rFonts w:hint="eastAsia" w:ascii="¿¬Ìå" w:hAnsi="¿¬Ìå" w:eastAsia="¿¬Ìå"/>
          <w:color w:val="000000"/>
          <w:sz w:val="28"/>
        </w:rPr>
        <w:t xml:space="preserve"> cov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¿¬Ìå" w:hAnsi="¿¬Ìå" w:eastAsia="¿¬Ìå"/>
          <w:color w:val="00000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¿¬Ìå" w:hAnsi="¿¬Ìå" w:eastAsia="¿¬Ìå"/>
          <w:color w:val="000000"/>
          <w:sz w:val="28"/>
          <w:lang w:val="en-US" w:eastAsia="zh-CN"/>
        </w:rPr>
      </w:pPr>
      <w:r>
        <w:rPr>
          <w:rFonts w:hint="eastAsia" w:ascii="¿¬Ìå" w:hAnsi="¿¬Ìå" w:eastAsia="¿¬Ìå"/>
          <w:color w:val="000000"/>
          <w:sz w:val="28"/>
          <w:lang w:val="en-US" w:eastAsia="zh-CN"/>
        </w:rPr>
        <w:t>调试代码：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¿¬Ìå" w:hAnsi="¿¬Ìå" w:eastAsia="¿¬Ìå"/>
          <w:color w:val="000000"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>x=[[</w:t>
      </w:r>
      <w:r>
        <w:rPr>
          <w:rFonts w:hint="eastAsia" w:ascii="¿¬Ìå" w:hAnsi="¿¬Ìå" w:eastAsia="¿¬Ìå"/>
          <w:color w:val="800000"/>
          <w:sz w:val="28"/>
        </w:rPr>
        <w:t>2</w:t>
      </w:r>
      <w:r>
        <w:rPr>
          <w:rFonts w:hint="eastAsia" w:ascii="¿¬Ìå" w:hAnsi="¿¬Ìå" w:eastAsia="¿¬Ìå"/>
          <w:color w:val="000000"/>
          <w:sz w:val="28"/>
        </w:rPr>
        <w:t>,</w:t>
      </w:r>
      <w:r>
        <w:rPr>
          <w:rFonts w:hint="eastAsia" w:ascii="¿¬Ìå" w:hAnsi="¿¬Ìå" w:eastAsia="¿¬Ìå"/>
          <w:color w:val="800000"/>
          <w:sz w:val="28"/>
        </w:rPr>
        <w:t>2</w:t>
      </w:r>
      <w:r>
        <w:rPr>
          <w:rFonts w:hint="eastAsia" w:ascii="¿¬Ìå" w:hAnsi="¿¬Ìå" w:eastAsia="¿¬Ìå"/>
          <w:color w:val="000000"/>
          <w:sz w:val="28"/>
        </w:rPr>
        <w:t>,</w:t>
      </w:r>
      <w:r>
        <w:rPr>
          <w:rFonts w:hint="eastAsia" w:ascii="¿¬Ìå" w:hAnsi="¿¬Ìå" w:eastAsia="¿¬Ìå"/>
          <w:color w:val="800000"/>
          <w:sz w:val="28"/>
        </w:rPr>
        <w:t>4</w:t>
      </w:r>
      <w:r>
        <w:rPr>
          <w:rFonts w:hint="eastAsia" w:ascii="¿¬Ìå" w:hAnsi="¿¬Ìå" w:eastAsia="¿¬Ìå"/>
          <w:color w:val="000000"/>
          <w:sz w:val="28"/>
        </w:rPr>
        <w:t>],[</w:t>
      </w:r>
      <w:r>
        <w:rPr>
          <w:rFonts w:hint="eastAsia" w:ascii="¿¬Ìå" w:hAnsi="¿¬Ìå" w:eastAsia="¿¬Ìå"/>
          <w:color w:val="800000"/>
          <w:sz w:val="28"/>
        </w:rPr>
        <w:t>3</w:t>
      </w:r>
      <w:r>
        <w:rPr>
          <w:rFonts w:hint="eastAsia" w:ascii="¿¬Ìå" w:hAnsi="¿¬Ìå" w:eastAsia="¿¬Ìå"/>
          <w:color w:val="000000"/>
          <w:sz w:val="28"/>
        </w:rPr>
        <w:t>,</w:t>
      </w:r>
      <w:r>
        <w:rPr>
          <w:rFonts w:hint="eastAsia" w:ascii="¿¬Ìå" w:hAnsi="¿¬Ìå" w:eastAsia="¿¬Ìå"/>
          <w:color w:val="800000"/>
          <w:sz w:val="28"/>
        </w:rPr>
        <w:t>4</w:t>
      </w:r>
      <w:r>
        <w:rPr>
          <w:rFonts w:hint="eastAsia" w:ascii="¿¬Ìå" w:hAnsi="¿¬Ìå" w:eastAsia="¿¬Ìå"/>
          <w:color w:val="000000"/>
          <w:sz w:val="28"/>
        </w:rPr>
        <w:t>,</w:t>
      </w:r>
      <w:r>
        <w:rPr>
          <w:rFonts w:hint="eastAsia" w:ascii="¿¬Ìå" w:hAnsi="¿¬Ìå" w:eastAsia="¿¬Ìå"/>
          <w:color w:val="800000"/>
          <w:sz w:val="28"/>
        </w:rPr>
        <w:t>6</w:t>
      </w:r>
      <w:r>
        <w:rPr>
          <w:rFonts w:hint="eastAsia" w:ascii="¿¬Ìå" w:hAnsi="¿¬Ìå" w:eastAsia="¿¬Ìå"/>
          <w:color w:val="000000"/>
          <w:sz w:val="28"/>
        </w:rPr>
        <w:t>],[</w:t>
      </w:r>
      <w:r>
        <w:rPr>
          <w:rFonts w:hint="eastAsia" w:ascii="¿¬Ìå" w:hAnsi="¿¬Ìå" w:eastAsia="¿¬Ìå"/>
          <w:color w:val="800000"/>
          <w:sz w:val="28"/>
        </w:rPr>
        <w:t>5</w:t>
      </w:r>
      <w:r>
        <w:rPr>
          <w:rFonts w:hint="eastAsia" w:ascii="¿¬Ìå" w:hAnsi="¿¬Ìå" w:eastAsia="¿¬Ìå"/>
          <w:color w:val="000000"/>
          <w:sz w:val="28"/>
        </w:rPr>
        <w:t>,</w:t>
      </w:r>
      <w:r>
        <w:rPr>
          <w:rFonts w:hint="eastAsia" w:ascii="¿¬Ìå" w:hAnsi="¿¬Ìå" w:eastAsia="¿¬Ìå"/>
          <w:color w:val="800000"/>
          <w:sz w:val="28"/>
        </w:rPr>
        <w:t>4</w:t>
      </w:r>
      <w:r>
        <w:rPr>
          <w:rFonts w:hint="eastAsia" w:ascii="¿¬Ìå" w:hAnsi="¿¬Ìå" w:eastAsia="¿¬Ìå"/>
          <w:color w:val="000000"/>
          <w:sz w:val="28"/>
        </w:rPr>
        <w:t>,</w:t>
      </w:r>
      <w:r>
        <w:rPr>
          <w:rFonts w:hint="eastAsia" w:ascii="¿¬Ìå" w:hAnsi="¿¬Ìå" w:eastAsia="¿¬Ìå"/>
          <w:color w:val="800000"/>
          <w:sz w:val="28"/>
        </w:rPr>
        <w:t>2</w:t>
      </w:r>
      <w:r>
        <w:rPr>
          <w:rFonts w:hint="eastAsia" w:ascii="¿¬Ìå" w:hAnsi="¿¬Ìå" w:eastAsia="¿¬Ìå"/>
          <w:color w:val="000000"/>
          <w:sz w:val="28"/>
        </w:rPr>
        <w:t>],[</w:t>
      </w:r>
      <w:r>
        <w:rPr>
          <w:rFonts w:hint="eastAsia" w:ascii="¿¬Ìå" w:hAnsi="¿¬Ìå" w:eastAsia="¿¬Ìå"/>
          <w:color w:val="800000"/>
          <w:sz w:val="28"/>
        </w:rPr>
        <w:t>6</w:t>
      </w:r>
      <w:r>
        <w:rPr>
          <w:rFonts w:hint="eastAsia" w:ascii="¿¬Ìå" w:hAnsi="¿¬Ìå" w:eastAsia="¿¬Ìå"/>
          <w:color w:val="000000"/>
          <w:sz w:val="28"/>
        </w:rPr>
        <w:t>,</w:t>
      </w:r>
      <w:r>
        <w:rPr>
          <w:rFonts w:hint="eastAsia" w:ascii="¿¬Ìå" w:hAnsi="¿¬Ìå" w:eastAsia="¿¬Ìå"/>
          <w:color w:val="800000"/>
          <w:sz w:val="28"/>
        </w:rPr>
        <w:t>6</w:t>
      </w:r>
      <w:r>
        <w:rPr>
          <w:rFonts w:hint="eastAsia" w:ascii="¿¬Ìå" w:hAnsi="¿¬Ìå" w:eastAsia="¿¬Ìå"/>
          <w:color w:val="000000"/>
          <w:sz w:val="28"/>
        </w:rPr>
        <w:t>,</w:t>
      </w:r>
      <w:r>
        <w:rPr>
          <w:rFonts w:hint="eastAsia" w:ascii="¿¬Ìå" w:hAnsi="¿¬Ìå" w:eastAsia="¿¬Ìå"/>
          <w:color w:val="800000"/>
          <w:sz w:val="28"/>
        </w:rPr>
        <w:t>4</w:t>
      </w:r>
      <w:r>
        <w:rPr>
          <w:rFonts w:hint="eastAsia" w:ascii="¿¬Ìå" w:hAnsi="¿¬Ìå" w:eastAsia="¿¬Ìå"/>
          <w:color w:val="000000"/>
          <w:sz w:val="28"/>
        </w:rPr>
        <w:t>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>x=np.array(x)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>m,n=x.shape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FF"/>
          <w:sz w:val="28"/>
        </w:rPr>
        <w:t>print</w:t>
      </w:r>
      <w:r>
        <w:rPr>
          <w:rFonts w:hint="eastAsia" w:ascii="¿¬Ìå" w:hAnsi="¿¬Ìå" w:eastAsia="¿¬Ìå"/>
          <w:color w:val="000000"/>
          <w:sz w:val="28"/>
        </w:rPr>
        <w:t>(m,</w:t>
      </w:r>
      <w:r>
        <w:rPr>
          <w:rFonts w:hint="eastAsia" w:ascii="¿¬Ìå" w:hAnsi="¿¬Ìå" w:eastAsia="¿¬Ìå"/>
          <w:i/>
          <w:color w:val="00AA00"/>
          <w:sz w:val="28"/>
        </w:rPr>
        <w:t>" "</w:t>
      </w:r>
      <w:r>
        <w:rPr>
          <w:rFonts w:hint="eastAsia" w:ascii="¿¬Ìå" w:hAnsi="¿¬Ìå" w:eastAsia="¿¬Ìå"/>
          <w:color w:val="000000"/>
          <w:sz w:val="28"/>
        </w:rPr>
        <w:t>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FF"/>
          <w:sz w:val="28"/>
        </w:rPr>
        <w:t>print</w:t>
      </w:r>
      <w:r>
        <w:rPr>
          <w:rFonts w:hint="eastAsia" w:ascii="¿¬Ìå" w:hAnsi="¿¬Ìå" w:eastAsia="¿¬Ìå"/>
          <w:color w:val="000000"/>
          <w:sz w:val="28"/>
        </w:rPr>
        <w:t>(calculate_cov(x),</w:t>
      </w:r>
      <w:r>
        <w:rPr>
          <w:rFonts w:hint="eastAsia" w:ascii="¿¬Ìå" w:hAnsi="¿¬Ìå" w:eastAsia="¿¬Ìå"/>
          <w:i/>
          <w:color w:val="00AA00"/>
          <w:sz w:val="28"/>
        </w:rPr>
        <w:t>'\n'</w:t>
      </w:r>
      <w:r>
        <w:rPr>
          <w:rFonts w:hint="eastAsia" w:ascii="¿¬Ìå" w:hAnsi="¿¬Ìå" w:eastAsia="¿¬Ìå"/>
          <w:color w:val="000000"/>
          <w:sz w:val="2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¿¬Ìå" w:hAnsi="¿¬Ìå" w:eastAsia="¿¬Ìå"/>
          <w:color w:val="000000"/>
          <w:sz w:val="28"/>
        </w:rPr>
      </w:pPr>
      <w:r>
        <w:rPr>
          <w:rFonts w:hint="eastAsia" w:ascii="¿¬Ìå" w:hAnsi="¿¬Ìå" w:eastAsia="¿¬Ìå"/>
          <w:color w:val="0000FF"/>
          <w:sz w:val="28"/>
        </w:rPr>
        <w:t>print</w:t>
      </w:r>
      <w:r>
        <w:rPr>
          <w:rFonts w:hint="eastAsia" w:ascii="¿¬Ìå" w:hAnsi="¿¬Ìå" w:eastAsia="¿¬Ìå"/>
          <w:color w:val="000000"/>
          <w:sz w:val="28"/>
        </w:rPr>
        <w:t>(np.cov(x.T))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¿¬Ìå" w:hAnsi="¿¬Ìå" w:eastAsia="¿¬Ìå"/>
          <w:color w:val="00000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¿¬Ìå" w:hAnsi="¿¬Ìå" w:eastAsia="¿¬Ìå"/>
          <w:color w:val="FF0000"/>
          <w:sz w:val="28"/>
          <w:lang w:val="en-US" w:eastAsia="zh-CN"/>
        </w:rPr>
      </w:pPr>
      <w:r>
        <w:rPr>
          <w:rFonts w:hint="eastAsia" w:ascii="¿¬Ìå" w:hAnsi="¿¬Ìå" w:eastAsia="¿¬Ìå"/>
          <w:color w:val="FF0000"/>
          <w:sz w:val="28"/>
          <w:lang w:val="en-US" w:eastAsia="zh-CN"/>
        </w:rPr>
        <w:t>注明：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outlineLvl w:val="9"/>
        <w:rPr>
          <w:rFonts w:hint="eastAsia" w:ascii="¿¬Ìå" w:hAnsi="¿¬Ìå" w:eastAsia="¿¬Ìå"/>
          <w:color w:val="FF0000"/>
          <w:sz w:val="28"/>
          <w:lang w:val="en-US" w:eastAsia="zh-CN"/>
        </w:rPr>
      </w:pPr>
      <w:r>
        <w:rPr>
          <w:rFonts w:hint="eastAsia" w:ascii="¿¬Ìå" w:hAnsi="¿¬Ìå" w:eastAsia="¿¬Ìå"/>
          <w:color w:val="FF0000"/>
          <w:sz w:val="28"/>
          <w:lang w:val="en-US" w:eastAsia="zh-CN"/>
        </w:rPr>
        <w:t>输入矩阵为：m行n列（m个样本n个特征），本例中有4个样本3维矩阵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¿¬Ìå" w:hAnsi="¿¬Ìå" w:eastAsia="¿¬Ìå"/>
          <w:color w:val="00000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9"/>
        <w:rPr>
          <w:rFonts w:hint="eastAsia" w:ascii="¿¬Ìå" w:hAnsi="¿¬Ìå" w:eastAsia="¿¬Ìå"/>
          <w:color w:val="000000"/>
          <w:sz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outlineLvl w:val="9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Python输出的结果;</w:t>
      </w:r>
    </w:p>
    <w:p>
      <w:pPr>
        <w:spacing w:beforeLines="0" w:afterLines="0"/>
        <w:jc w:val="left"/>
        <w:rPr>
          <w:rFonts w:hint="eastAsia" w:ascii="¿¬Ìå" w:hAnsi="¿¬Ìå" w:eastAsia="¿¬Ìå"/>
          <w:color w:val="000000"/>
          <w:sz w:val="28"/>
          <w:lang w:val="en-US" w:eastAsia="zh-CN"/>
        </w:rPr>
      </w:pPr>
      <w:r>
        <w:rPr>
          <w:rFonts w:hint="eastAsia" w:ascii="¿¬Ìå" w:hAnsi="¿¬Ìå" w:eastAsia="¿¬Ìå"/>
          <w:color w:val="000000"/>
          <w:sz w:val="28"/>
          <w:lang w:val="en-US" w:eastAsia="zh-CN"/>
        </w:rPr>
        <w:t>编程计算得到的结果：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>[[ 3.33333333  2.66666667 -1.33333333]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[ 2.66666667  2.66666667  0.        ]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[-1.33333333  0.          2.66666667]] 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8"/>
          <w:lang w:val="en-US" w:eastAsia="zh-CN"/>
        </w:rPr>
      </w:pPr>
      <w:r>
        <w:rPr>
          <w:rFonts w:hint="eastAsia" w:ascii="¿¬Ìå" w:hAnsi="¿¬Ìå" w:eastAsia="¿¬Ìå"/>
          <w:sz w:val="28"/>
          <w:lang w:val="en-US" w:eastAsia="zh-CN"/>
        </w:rPr>
        <w:t>调用numpy.cov()得出的结果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>[[ 3.33333333  2.66666667 -1.33333333]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[ 2.66666667  2.66666667  0.        ]</w:t>
      </w:r>
    </w:p>
    <w:p>
      <w:pPr>
        <w:jc w:val="both"/>
        <w:rPr>
          <w:rFonts w:hint="eastAsia" w:ascii="¿¬Ìå" w:hAnsi="¿¬Ìå" w:eastAsia="¿¬Ìå"/>
          <w:color w:val="000000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 [-1.33333333  0.          2.66666667]</w:t>
      </w:r>
    </w:p>
    <w:p>
      <w:pPr>
        <w:jc w:val="both"/>
        <w:rPr>
          <w:rFonts w:hint="eastAsia" w:ascii="¿¬Ìå" w:hAnsi="¿¬Ìå" w:eastAsia="¿¬Ìå"/>
          <w:color w:val="000000"/>
          <w:sz w:val="28"/>
          <w:lang w:val="en-US" w:eastAsia="zh-CN"/>
        </w:rPr>
      </w:pPr>
      <w:r>
        <w:rPr>
          <w:rFonts w:hint="eastAsia" w:ascii="¿¬Ìå" w:hAnsi="¿¬Ìå" w:eastAsia="¿¬Ìå"/>
          <w:color w:val="000000"/>
          <w:sz w:val="28"/>
          <w:lang w:val="en-US" w:eastAsia="zh-CN"/>
        </w:rPr>
        <w:t>结论：</w:t>
      </w:r>
    </w:p>
    <w:p>
      <w:pPr>
        <w:jc w:val="both"/>
        <w:rPr>
          <w:rFonts w:hint="eastAsia" w:ascii="¿¬Ìå" w:hAnsi="¿¬Ìå" w:eastAsia="¿¬Ìå"/>
          <w:color w:val="000000"/>
          <w:sz w:val="28"/>
          <w:lang w:val="en-US" w:eastAsia="zh-CN"/>
        </w:rPr>
      </w:pPr>
      <w:r>
        <w:rPr>
          <w:rFonts w:hint="eastAsia" w:ascii="¿¬Ìå" w:hAnsi="¿¬Ìå" w:eastAsia="¿¬Ìå"/>
          <w:color w:val="000000"/>
          <w:sz w:val="28"/>
          <w:lang w:val="en-US" w:eastAsia="zh-CN"/>
        </w:rPr>
        <w:t>三种方式的答案完全一样。</w:t>
      </w:r>
      <w:bookmarkStart w:id="0" w:name="_GoBack"/>
      <w:bookmarkEnd w:id="0"/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BB3A17"/>
    <w:rsid w:val="10EB2A3C"/>
    <w:rsid w:val="124C0635"/>
    <w:rsid w:val="156C680D"/>
    <w:rsid w:val="202074E5"/>
    <w:rsid w:val="202D1636"/>
    <w:rsid w:val="22BD12CC"/>
    <w:rsid w:val="264D0845"/>
    <w:rsid w:val="27467278"/>
    <w:rsid w:val="2CAA5A85"/>
    <w:rsid w:val="307B7DD9"/>
    <w:rsid w:val="32A16C0A"/>
    <w:rsid w:val="33FA60EE"/>
    <w:rsid w:val="37667F70"/>
    <w:rsid w:val="3A7473F7"/>
    <w:rsid w:val="3F6E7CC7"/>
    <w:rsid w:val="48FB4E45"/>
    <w:rsid w:val="4F8564A2"/>
    <w:rsid w:val="56C46E84"/>
    <w:rsid w:val="67A82109"/>
    <w:rsid w:val="6BDD7A57"/>
    <w:rsid w:val="6CC47A8D"/>
    <w:rsid w:val="6D535020"/>
    <w:rsid w:val="7D0C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2018-06-05T02:26:00Z</dcterms:created>
  <dc:creator>Don't touch my heart,and leave</dc:creator>
  <cp:lastModifiedBy>Don't touch my heart,and leave</cp:lastModifiedBy>
  <dcterms:modified xsi:type="dcterms:W3CDTF">2018-06-05T02:57:41Z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