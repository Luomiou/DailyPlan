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Pandas读取CSV文件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CSV（Comma Separated Values）格式是电子表格和数据库导入和导出最常见的格式。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/>
          <w:lang w:val="en-US" w:eastAsia="zh-CN"/>
        </w:rPr>
        <w:t>读取的数据文本内容：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560" w:firstLineChars="200"/>
        <w:textAlignment w:val="auto"/>
        <w:outlineLvl w:val="9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文件名：stocks.csv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 xml:space="preserve">  Symbol  Price       Date    Time  Change  Volume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>0     AA  39.48  6/11/2007  9:36am   -0.18  181800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>1    AIG  71.38  6/11/2007  9:36am   -0.15  195500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>2    AXP  62.58  6/11/2007  9:36am   -0.46  935000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>3     BA  98.31  6/11/2007  9:36am    0.12  104800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>4      C  53.08  6/11/2007  9:36am   -0.25  360900</w:t>
      </w:r>
    </w:p>
    <w:p>
      <w:pPr>
        <w:rPr>
          <w:rFonts w:hint="eastAsia"/>
          <w:lang w:val="en-US" w:eastAsia="zh-CN"/>
        </w:rPr>
      </w:pPr>
      <w:r>
        <w:rPr>
          <w:rFonts w:hint="eastAsia" w:ascii="¿¬Ìå" w:hAnsi="¿¬Ìå" w:eastAsia="¿¬Ìå"/>
          <w:color w:val="000000"/>
          <w:sz w:val="28"/>
        </w:rPr>
        <w:t>5    CAT  78.29  6/11/2007  9:36am   -0.23  225400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Style w:val="6"/>
          <w:rFonts w:hint="eastAsia"/>
          <w:lang w:val="en-US" w:eastAsia="zh-CN"/>
        </w:rPr>
        <w:t>读</w:t>
      </w:r>
      <w:r>
        <w:rPr>
          <w:rStyle w:val="6"/>
          <w:rFonts w:hint="eastAsia"/>
          <w:lang w:val="en-US" w:eastAsia="zh-CN"/>
        </w:rPr>
        <w:t>文本的操作</w:t>
      </w: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4"/>
          <w:szCs w:val="22"/>
        </w:rPr>
      </w:pPr>
      <w:r>
        <w:rPr>
          <w:rFonts w:hint="eastAsia" w:ascii="¿¬Ìå" w:hAnsi="¿¬Ìå" w:eastAsia="¿¬Ìå"/>
          <w:i/>
          <w:color w:val="00AA00"/>
          <w:sz w:val="24"/>
          <w:szCs w:val="22"/>
        </w:rPr>
        <w:t>'''利用Pandas读取CSV文件'''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>data=pd.read_csv(</w:t>
      </w:r>
      <w:r>
        <w:rPr>
          <w:rFonts w:hint="eastAsia" w:ascii="¿¬Ìå" w:hAnsi="¿¬Ìå" w:eastAsia="¿¬Ìå"/>
          <w:i/>
          <w:color w:val="00AA00"/>
          <w:sz w:val="28"/>
        </w:rPr>
        <w:t>'stocks.csv'</w:t>
      </w:r>
      <w:r>
        <w:rPr>
          <w:rFonts w:hint="eastAsia" w:ascii="¿¬Ìå" w:hAnsi="¿¬Ìå" w:eastAsia="¿¬Ìå"/>
          <w:color w:val="000000"/>
          <w:sz w:val="2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i/>
          <w:color w:val="00AA00"/>
          <w:sz w:val="28"/>
        </w:rPr>
        <w:t>'''读取所有内容'''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FF"/>
          <w:sz w:val="28"/>
        </w:rPr>
        <w:t>print</w:t>
      </w:r>
      <w:r>
        <w:rPr>
          <w:rFonts w:hint="eastAsia" w:ascii="¿¬Ìå" w:hAnsi="¿¬Ìå" w:eastAsia="¿¬Ìå"/>
          <w:color w:val="000000"/>
          <w:sz w:val="28"/>
        </w:rPr>
        <w:t>(data,</w:t>
      </w:r>
      <w:r>
        <w:rPr>
          <w:rFonts w:hint="eastAsia" w:ascii="¿¬Ìå" w:hAnsi="¿¬Ìå" w:eastAsia="¿¬Ìå"/>
          <w:i/>
          <w:color w:val="00AA00"/>
          <w:sz w:val="28"/>
        </w:rPr>
        <w:t>'\n'</w:t>
      </w:r>
      <w:r>
        <w:rPr>
          <w:rFonts w:hint="eastAsia" w:ascii="¿¬Ìå" w:hAnsi="¿¬Ìå" w:eastAsia="¿¬Ìå"/>
          <w:color w:val="000000"/>
          <w:sz w:val="2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>Symbol  Price       Date    Time  Change  Volume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>0     AA  39.48  6/11/2007  9:36am   -0.18  181800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>1    AIG  71.38  6/11/2007  9:36am   -0.15  195500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>2    AXP  62.58  6/11/2007  9:36am   -0.46  935000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>3     BA  98.31  6/11/2007  9:36am    0.12  104800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>4      C  53.08  6/11/2007  9:36am   -0.25  360900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>5    CAT  78.29  6/11/2007  9:36am   -0.23  225400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i/>
          <w:color w:val="00AA00"/>
          <w:sz w:val="28"/>
        </w:rPr>
        <w:t>'''返回行数和列数'''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FF"/>
          <w:sz w:val="28"/>
        </w:rPr>
        <w:t>print</w:t>
      </w:r>
      <w:r>
        <w:rPr>
          <w:rFonts w:hint="eastAsia" w:ascii="¿¬Ìå" w:hAnsi="¿¬Ìå" w:eastAsia="¿¬Ìå"/>
          <w:color w:val="000000"/>
          <w:sz w:val="28"/>
        </w:rPr>
        <w:t>(data.shape,</w:t>
      </w:r>
      <w:r>
        <w:rPr>
          <w:rFonts w:hint="eastAsia" w:ascii="¿¬Ìå" w:hAnsi="¿¬Ìå" w:eastAsia="¿¬Ìå"/>
          <w:i/>
          <w:color w:val="00AA00"/>
          <w:sz w:val="28"/>
        </w:rPr>
        <w:t>'\n'</w:t>
      </w:r>
      <w:r>
        <w:rPr>
          <w:rFonts w:hint="eastAsia" w:ascii="¿¬Ìå" w:hAnsi="¿¬Ìå" w:eastAsia="¿¬Ìå"/>
          <w:color w:val="000000"/>
          <w:sz w:val="2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 xml:space="preserve">(6, 6)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i/>
          <w:color w:val="00AA00"/>
          <w:sz w:val="28"/>
        </w:rPr>
        <w:t>'''返回所有列名'''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color w:val="000000"/>
          <w:sz w:val="28"/>
        </w:rPr>
      </w:pPr>
      <w:r>
        <w:rPr>
          <w:rFonts w:hint="eastAsia" w:ascii="¿¬Ìå" w:hAnsi="¿¬Ìå" w:eastAsia="¿¬Ìå"/>
          <w:color w:val="0000FF"/>
          <w:sz w:val="28"/>
        </w:rPr>
        <w:t>print</w:t>
      </w:r>
      <w:r>
        <w:rPr>
          <w:rFonts w:hint="eastAsia" w:ascii="¿¬Ìå" w:hAnsi="¿¬Ìå" w:eastAsia="¿¬Ìå"/>
          <w:color w:val="000000"/>
          <w:sz w:val="28"/>
        </w:rPr>
        <w:t>(data.columns,</w:t>
      </w:r>
      <w:r>
        <w:rPr>
          <w:rFonts w:hint="eastAsia" w:ascii="¿¬Ìå" w:hAnsi="¿¬Ìå" w:eastAsia="¿¬Ìå"/>
          <w:i/>
          <w:color w:val="00AA00"/>
          <w:sz w:val="28"/>
        </w:rPr>
        <w:t>'\n'</w:t>
      </w:r>
      <w:r>
        <w:rPr>
          <w:rFonts w:hint="eastAsia" w:ascii="¿¬Ìå" w:hAnsi="¿¬Ìå" w:eastAsia="¿¬Ìå"/>
          <w:color w:val="000000"/>
          <w:sz w:val="28"/>
        </w:rPr>
        <w:t>)</w:t>
      </w:r>
    </w:p>
    <w:p>
      <w:pPr>
        <w:spacing w:beforeLines="0" w:afterLines="0"/>
        <w:jc w:val="left"/>
        <w:rPr>
          <w:rFonts w:hint="eastAsia" w:ascii="¿¬Ìå" w:hAnsi="¿¬Ìå" w:eastAsia="¿¬Ìå"/>
          <w:color w:val="000000"/>
          <w:sz w:val="22"/>
          <w:szCs w:val="21"/>
          <w:highlight w:val="lightGray"/>
        </w:rPr>
      </w:pPr>
      <w:r>
        <w:rPr>
          <w:rFonts w:hint="eastAsia" w:ascii="¿¬Ìå" w:hAnsi="¿¬Ìå" w:eastAsia="¿¬Ìå"/>
          <w:color w:val="000000"/>
          <w:sz w:val="22"/>
          <w:szCs w:val="21"/>
          <w:highlight w:val="lightGray"/>
        </w:rPr>
        <w:t xml:space="preserve">Index(['Symbol', 'Price', 'Date', 'Time', 'Change', 'Volume'], dtype='object')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i/>
          <w:color w:val="00AA00"/>
          <w:sz w:val="28"/>
        </w:rPr>
        <w:t>'''读取前两行'''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¿¬Ìå" w:hAnsi="¿¬Ìå" w:eastAsia="¿¬Ìå"/>
          <w:color w:val="000000"/>
          <w:sz w:val="28"/>
        </w:rPr>
      </w:pPr>
      <w:r>
        <w:rPr>
          <w:rFonts w:hint="eastAsia" w:ascii="¿¬Ìå" w:hAnsi="¿¬Ìå" w:eastAsia="¿¬Ìå"/>
          <w:color w:val="0000FF"/>
          <w:sz w:val="28"/>
        </w:rPr>
        <w:t>print</w:t>
      </w:r>
      <w:r>
        <w:rPr>
          <w:rFonts w:hint="eastAsia" w:ascii="¿¬Ìå" w:hAnsi="¿¬Ìå" w:eastAsia="¿¬Ìå"/>
          <w:color w:val="000000"/>
          <w:sz w:val="28"/>
        </w:rPr>
        <w:t>(data.head(</w:t>
      </w:r>
      <w:r>
        <w:rPr>
          <w:rFonts w:hint="eastAsia" w:ascii="¿¬Ìå" w:hAnsi="¿¬Ìå" w:eastAsia="¿¬Ìå"/>
          <w:color w:val="800000"/>
          <w:sz w:val="28"/>
        </w:rPr>
        <w:t>2</w:t>
      </w:r>
      <w:r>
        <w:rPr>
          <w:rFonts w:hint="eastAsia" w:ascii="¿¬Ìå" w:hAnsi="¿¬Ìå" w:eastAsia="¿¬Ìå"/>
          <w:color w:val="000000"/>
          <w:sz w:val="28"/>
        </w:rPr>
        <w:t>),</w:t>
      </w:r>
      <w:r>
        <w:rPr>
          <w:rFonts w:hint="eastAsia" w:ascii="¿¬Ìå" w:hAnsi="¿¬Ìå" w:eastAsia="¿¬Ìå"/>
          <w:i/>
          <w:color w:val="00AA00"/>
          <w:sz w:val="28"/>
        </w:rPr>
        <w:t>'\n'</w:t>
      </w:r>
      <w:r>
        <w:rPr>
          <w:rFonts w:hint="eastAsia" w:ascii="¿¬Ìå" w:hAnsi="¿¬Ìå" w:eastAsia="¿¬Ìå"/>
          <w:color w:val="000000"/>
          <w:sz w:val="2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 xml:space="preserve">  Symbol  Price       Date    Time  Change  Volume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>0     AA  39.48  6/11/2007  9:36am   -0.18  181800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 xml:space="preserve">1    AIG  71.38  6/11/2007  9:36am   -0.15  195500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i/>
          <w:color w:val="00AA00"/>
          <w:sz w:val="28"/>
        </w:rPr>
        <w:t>'''读取某行所有列[0,:]'''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FF"/>
          <w:sz w:val="28"/>
        </w:rPr>
        <w:t>print</w:t>
      </w:r>
      <w:r>
        <w:rPr>
          <w:rFonts w:hint="eastAsia" w:ascii="¿¬Ìå" w:hAnsi="¿¬Ìå" w:eastAsia="¿¬Ìå"/>
          <w:color w:val="000000"/>
          <w:sz w:val="28"/>
        </w:rPr>
        <w:t>(data.ix[</w:t>
      </w:r>
      <w:r>
        <w:rPr>
          <w:rFonts w:hint="eastAsia" w:ascii="¿¬Ìå" w:hAnsi="¿¬Ìå" w:eastAsia="¿¬Ìå"/>
          <w:color w:val="800000"/>
          <w:sz w:val="28"/>
        </w:rPr>
        <w:t>0</w:t>
      </w:r>
      <w:r>
        <w:rPr>
          <w:rFonts w:hint="eastAsia" w:ascii="¿¬Ìå" w:hAnsi="¿¬Ìå" w:eastAsia="¿¬Ìå"/>
          <w:color w:val="000000"/>
          <w:sz w:val="28"/>
        </w:rPr>
        <w:t>,:],</w:t>
      </w:r>
      <w:r>
        <w:rPr>
          <w:rFonts w:hint="eastAsia" w:ascii="¿¬Ìå" w:hAnsi="¿¬Ìå" w:eastAsia="¿¬Ìå"/>
          <w:i/>
          <w:color w:val="00AA00"/>
          <w:sz w:val="28"/>
        </w:rPr>
        <w:t>'\n'</w:t>
      </w:r>
      <w:r>
        <w:rPr>
          <w:rFonts w:hint="eastAsia" w:ascii="¿¬Ìå" w:hAnsi="¿¬Ìå" w:eastAsia="¿¬Ìå"/>
          <w:color w:val="000000"/>
          <w:sz w:val="2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>Symbol           AA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>Price         39.48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>Date      6/11/2007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>Time         9:36am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>Change        -0.18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>Volume       181800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color w:val="000000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>Name: 0, dtype: object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i/>
          <w:color w:val="00AA00"/>
          <w:sz w:val="28"/>
        </w:rPr>
        <w:t>'''读取某几行的所有列'''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FF"/>
          <w:sz w:val="28"/>
        </w:rPr>
        <w:t>print</w:t>
      </w:r>
      <w:r>
        <w:rPr>
          <w:rFonts w:hint="eastAsia" w:ascii="¿¬Ìå" w:hAnsi="¿¬Ìå" w:eastAsia="¿¬Ìå"/>
          <w:color w:val="000000"/>
          <w:sz w:val="28"/>
        </w:rPr>
        <w:t>(data.ix[[</w:t>
      </w:r>
      <w:r>
        <w:rPr>
          <w:rFonts w:hint="eastAsia" w:ascii="¿¬Ìå" w:hAnsi="¿¬Ìå" w:eastAsia="¿¬Ìå"/>
          <w:color w:val="800000"/>
          <w:sz w:val="28"/>
        </w:rPr>
        <w:t>0</w:t>
      </w:r>
      <w:r>
        <w:rPr>
          <w:rFonts w:hint="eastAsia" w:ascii="¿¬Ìå" w:hAnsi="¿¬Ìå" w:eastAsia="¿¬Ìå"/>
          <w:color w:val="000000"/>
          <w:sz w:val="28"/>
        </w:rPr>
        <w:t>,</w:t>
      </w:r>
      <w:r>
        <w:rPr>
          <w:rFonts w:hint="eastAsia" w:ascii="¿¬Ìå" w:hAnsi="¿¬Ìå" w:eastAsia="¿¬Ìå"/>
          <w:color w:val="800000"/>
          <w:sz w:val="28"/>
        </w:rPr>
        <w:t>2</w:t>
      </w:r>
      <w:r>
        <w:rPr>
          <w:rFonts w:hint="eastAsia" w:ascii="¿¬Ìå" w:hAnsi="¿¬Ìå" w:eastAsia="¿¬Ìå"/>
          <w:color w:val="000000"/>
          <w:sz w:val="28"/>
        </w:rPr>
        <w:t>,</w:t>
      </w:r>
      <w:r>
        <w:rPr>
          <w:rFonts w:hint="eastAsia" w:ascii="¿¬Ìå" w:hAnsi="¿¬Ìå" w:eastAsia="¿¬Ìå"/>
          <w:color w:val="800000"/>
          <w:sz w:val="28"/>
        </w:rPr>
        <w:t>4</w:t>
      </w:r>
      <w:r>
        <w:rPr>
          <w:rFonts w:hint="eastAsia" w:ascii="¿¬Ìå" w:hAnsi="¿¬Ìå" w:eastAsia="¿¬Ìå"/>
          <w:color w:val="000000"/>
          <w:sz w:val="28"/>
        </w:rPr>
        <w:t>],:],</w:t>
      </w:r>
      <w:r>
        <w:rPr>
          <w:rFonts w:hint="eastAsia" w:ascii="¿¬Ìå" w:hAnsi="¿¬Ìå" w:eastAsia="¿¬Ìå"/>
          <w:i/>
          <w:color w:val="00AA00"/>
          <w:sz w:val="28"/>
        </w:rPr>
        <w:t>'\n'</w:t>
      </w:r>
      <w:r>
        <w:rPr>
          <w:rFonts w:hint="eastAsia" w:ascii="¿¬Ìå" w:hAnsi="¿¬Ìå" w:eastAsia="¿¬Ìå"/>
          <w:color w:val="000000"/>
          <w:sz w:val="2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 xml:space="preserve"> Symbol  Price       Date    Time  Change  Volume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>0     AA  39.48  6/11/2007  9:36am   -0.18  181800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>2    AXP  62.58  6/11/2007  9:36am   -0.46  935000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 xml:space="preserve">4      C  53.08  6/11/2007  9:36am   -0.25  360900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i/>
          <w:color w:val="00AA00"/>
          <w:sz w:val="28"/>
        </w:rPr>
        <w:t>'''读取某列所有行'''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FF"/>
          <w:sz w:val="28"/>
        </w:rPr>
        <w:t>print</w:t>
      </w:r>
      <w:r>
        <w:rPr>
          <w:rFonts w:hint="eastAsia" w:ascii="¿¬Ìå" w:hAnsi="¿¬Ìå" w:eastAsia="¿¬Ìå"/>
          <w:color w:val="000000"/>
          <w:sz w:val="28"/>
        </w:rPr>
        <w:t>(data.ix[:,</w:t>
      </w:r>
      <w:r>
        <w:rPr>
          <w:rFonts w:hint="eastAsia" w:ascii="¿¬Ìå" w:hAnsi="¿¬Ìå" w:eastAsia="¿¬Ìå"/>
          <w:i/>
          <w:color w:val="00AA00"/>
          <w:sz w:val="28"/>
        </w:rPr>
        <w:t>'Price'</w:t>
      </w:r>
      <w:r>
        <w:rPr>
          <w:rFonts w:hint="eastAsia" w:ascii="¿¬Ìå" w:hAnsi="¿¬Ìå" w:eastAsia="¿¬Ìå"/>
          <w:color w:val="000000"/>
          <w:sz w:val="28"/>
        </w:rPr>
        <w:t>],</w:t>
      </w:r>
      <w:r>
        <w:rPr>
          <w:rFonts w:hint="eastAsia" w:ascii="¿¬Ìå" w:hAnsi="¿¬Ìå" w:eastAsia="¿¬Ìå"/>
          <w:i/>
          <w:color w:val="00AA00"/>
          <w:sz w:val="28"/>
        </w:rPr>
        <w:t>'\n'</w:t>
      </w:r>
      <w:r>
        <w:rPr>
          <w:rFonts w:hint="eastAsia" w:ascii="¿¬Ìå" w:hAnsi="¿¬Ìå" w:eastAsia="¿¬Ìå"/>
          <w:color w:val="000000"/>
          <w:sz w:val="2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>0    39.48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>1    71.38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>2    62.58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>3    98.31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>4    53.08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>5    78.29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color w:val="000000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 xml:space="preserve">Name: Price, dtype: float64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i/>
          <w:color w:val="00AA00"/>
          <w:sz w:val="28"/>
        </w:rPr>
        <w:t>'''读取某几行某几列'''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¿¬Ìå" w:hAnsi="¿¬Ìå" w:eastAsia="¿¬Ìå"/>
          <w:color w:val="000000"/>
          <w:sz w:val="28"/>
        </w:rPr>
      </w:pPr>
      <w:r>
        <w:rPr>
          <w:rFonts w:hint="eastAsia" w:ascii="¿¬Ìå" w:hAnsi="¿¬Ìå" w:eastAsia="¿¬Ìå"/>
          <w:color w:val="0000FF"/>
          <w:sz w:val="28"/>
        </w:rPr>
        <w:t>print</w:t>
      </w:r>
      <w:r>
        <w:rPr>
          <w:rFonts w:hint="eastAsia" w:ascii="¿¬Ìå" w:hAnsi="¿¬Ìå" w:eastAsia="¿¬Ìå"/>
          <w:color w:val="000000"/>
          <w:sz w:val="28"/>
        </w:rPr>
        <w:t>(data.ix[[</w:t>
      </w:r>
      <w:r>
        <w:rPr>
          <w:rFonts w:hint="eastAsia" w:ascii="¿¬Ìå" w:hAnsi="¿¬Ìå" w:eastAsia="¿¬Ìå"/>
          <w:color w:val="800000"/>
          <w:sz w:val="28"/>
        </w:rPr>
        <w:t>0</w:t>
      </w:r>
      <w:r>
        <w:rPr>
          <w:rFonts w:hint="eastAsia" w:ascii="¿¬Ìå" w:hAnsi="¿¬Ìå" w:eastAsia="¿¬Ìå"/>
          <w:color w:val="000000"/>
          <w:sz w:val="28"/>
        </w:rPr>
        <w:t>,</w:t>
      </w:r>
      <w:r>
        <w:rPr>
          <w:rFonts w:hint="eastAsia" w:ascii="¿¬Ìå" w:hAnsi="¿¬Ìå" w:eastAsia="¿¬Ìå"/>
          <w:color w:val="800000"/>
          <w:sz w:val="28"/>
        </w:rPr>
        <w:t>2</w:t>
      </w:r>
      <w:r>
        <w:rPr>
          <w:rFonts w:hint="eastAsia" w:ascii="¿¬Ìå" w:hAnsi="¿¬Ìå" w:eastAsia="¿¬Ìå"/>
          <w:color w:val="000000"/>
          <w:sz w:val="28"/>
        </w:rPr>
        <w:t>,</w:t>
      </w:r>
      <w:r>
        <w:rPr>
          <w:rFonts w:hint="eastAsia" w:ascii="¿¬Ìå" w:hAnsi="¿¬Ìå" w:eastAsia="¿¬Ìå"/>
          <w:color w:val="800000"/>
          <w:sz w:val="28"/>
        </w:rPr>
        <w:t>4</w:t>
      </w:r>
      <w:r>
        <w:rPr>
          <w:rFonts w:hint="eastAsia" w:ascii="¿¬Ìå" w:hAnsi="¿¬Ìå" w:eastAsia="¿¬Ìå"/>
          <w:color w:val="000000"/>
          <w:sz w:val="28"/>
        </w:rPr>
        <w:t>],[</w:t>
      </w:r>
      <w:r>
        <w:rPr>
          <w:rFonts w:hint="eastAsia" w:ascii="¿¬Ìå" w:hAnsi="¿¬Ìå" w:eastAsia="¿¬Ìå"/>
          <w:i/>
          <w:color w:val="00AA00"/>
          <w:sz w:val="28"/>
        </w:rPr>
        <w:t>'Price'</w:t>
      </w:r>
      <w:r>
        <w:rPr>
          <w:rFonts w:hint="eastAsia" w:ascii="¿¬Ìå" w:hAnsi="¿¬Ìå" w:eastAsia="¿¬Ìå"/>
          <w:color w:val="000000"/>
          <w:sz w:val="28"/>
        </w:rPr>
        <w:t>,</w:t>
      </w:r>
      <w:r>
        <w:rPr>
          <w:rFonts w:hint="eastAsia" w:ascii="¿¬Ìå" w:hAnsi="¿¬Ìå" w:eastAsia="¿¬Ìå"/>
          <w:i/>
          <w:color w:val="00AA00"/>
          <w:sz w:val="28"/>
        </w:rPr>
        <w:t>'Change'</w:t>
      </w:r>
      <w:r>
        <w:rPr>
          <w:rFonts w:hint="eastAsia" w:ascii="¿¬Ìå" w:hAnsi="¿¬Ìå" w:eastAsia="¿¬Ìå"/>
          <w:color w:val="000000"/>
          <w:sz w:val="28"/>
        </w:rPr>
        <w:t>,</w:t>
      </w:r>
      <w:r>
        <w:rPr>
          <w:rFonts w:hint="eastAsia" w:ascii="¿¬Ìå" w:hAnsi="¿¬Ìå" w:eastAsia="¿¬Ìå"/>
          <w:i/>
          <w:color w:val="00AA00"/>
          <w:sz w:val="28"/>
        </w:rPr>
        <w:t>'Volume'</w:t>
      </w:r>
      <w:r>
        <w:rPr>
          <w:rFonts w:hint="eastAsia" w:ascii="¿¬Ìå" w:hAnsi="¿¬Ìå" w:eastAsia="¿¬Ìå"/>
          <w:color w:val="000000"/>
          <w:sz w:val="28"/>
        </w:rPr>
        <w:t>]],</w:t>
      </w:r>
      <w:r>
        <w:rPr>
          <w:rFonts w:hint="eastAsia" w:ascii="¿¬Ìå" w:hAnsi="¿¬Ìå" w:eastAsia="¿¬Ìå"/>
          <w:i/>
          <w:color w:val="00AA00"/>
          <w:sz w:val="28"/>
        </w:rPr>
        <w:t>'\n'</w:t>
      </w:r>
      <w:r>
        <w:rPr>
          <w:rFonts w:hint="eastAsia" w:ascii="¿¬Ìå" w:hAnsi="¿¬Ìå" w:eastAsia="¿¬Ìå"/>
          <w:color w:val="000000"/>
          <w:sz w:val="2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¿¬Ìå" w:hAnsi="¿¬Ìå" w:eastAsia="¿¬Ìå"/>
          <w:color w:val="000000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 xml:space="preserve">   Price  Change  Volume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¿¬Ìå" w:hAnsi="¿¬Ìå" w:eastAsia="¿¬Ìå"/>
          <w:color w:val="000000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>0  39.48   -0.18  181800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¿¬Ìå" w:hAnsi="¿¬Ìå" w:eastAsia="¿¬Ìå"/>
          <w:color w:val="000000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>2  62.58   -0.46  935000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¿¬Ìå" w:hAnsi="¿¬Ìå" w:eastAsia="¿¬Ìå"/>
          <w:color w:val="000000"/>
          <w:sz w:val="28"/>
          <w:highlight w:val="lightGray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 xml:space="preserve">4  53.08   -0.25  360900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¿¬Ìå" w:hAnsi="¿¬Ìå" w:eastAsia="¿¬Ìå"/>
          <w:color w:val="000000"/>
          <w:sz w:val="28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¿¬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AEF69"/>
    <w:multiLevelType w:val="singleLevel"/>
    <w:tmpl w:val="74CAEF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4F5F59"/>
    <w:rsid w:val="5B9D3454"/>
    <w:rsid w:val="6D535020"/>
    <w:rsid w:val="6EF9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2018-05-04T07:39:00Z</dcterms:created>
  <dc:creator>Don't touch my heart,and leave</dc:creator>
  <cp:lastModifiedBy>Don't touch my heart,and leave</cp:lastModifiedBy>
  <dcterms:modified xsi:type="dcterms:W3CDTF">2018-05-04T08:00:12Z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